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9901" w14:textId="6C66F03C" w:rsidR="00E81978" w:rsidRDefault="00DC1F51" w:rsidP="0049133E">
      <w:pPr>
        <w:pStyle w:val="Title"/>
        <w:spacing w:line="360" w:lineRule="auto"/>
      </w:pPr>
      <w:sdt>
        <w:sdtPr>
          <w:rPr>
            <w:caps/>
            <w:color w:val="4E3B30" w:themeColor="text2"/>
            <w:spacing w:val="-15"/>
            <w:kern w:val="0"/>
            <w:sz w:val="72"/>
            <w:szCs w:val="72"/>
            <w:lang w:eastAsia="en-US"/>
          </w:rPr>
          <w:alias w:val="Title:"/>
          <w:tag w:val="Title:"/>
          <w:id w:val="726351117"/>
          <w:placeholder>
            <w:docPart w:val="5F8A6FE9BBCE4B0F91537093BF52B4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6F0E" w:rsidRPr="00BB6F0E">
            <w:rPr>
              <w:caps/>
              <w:color w:val="4E3B30" w:themeColor="text2"/>
              <w:spacing w:val="-15"/>
              <w:kern w:val="0"/>
              <w:sz w:val="72"/>
              <w:szCs w:val="72"/>
              <w:lang w:eastAsia="en-US"/>
            </w:rPr>
            <w:t>AN ARCHMAGE MEMOIR</w:t>
          </w:r>
        </w:sdtContent>
      </w:sdt>
    </w:p>
    <w:p w14:paraId="39C9A17D" w14:textId="520DDC4F" w:rsidR="00E81978" w:rsidRPr="0049133E" w:rsidRDefault="0049133E" w:rsidP="0049133E">
      <w:pPr>
        <w:pStyle w:val="Title"/>
        <w:rPr>
          <w:i/>
          <w:iCs/>
          <w:sz w:val="32"/>
          <w:szCs w:val="32"/>
        </w:rPr>
      </w:pPr>
      <w:r w:rsidRPr="0049133E">
        <w:rPr>
          <w:rFonts w:asciiTheme="minorHAnsi" w:eastAsiaTheme="minorEastAsia" w:hAnsiTheme="minorHAnsi" w:cstheme="minorBidi"/>
          <w:i/>
          <w:iCs/>
          <w:sz w:val="32"/>
          <w:szCs w:val="32"/>
        </w:rPr>
        <w:t xml:space="preserve">SUZONI, SHAMAN OF THE RAVENOUS VOID </w:t>
      </w:r>
    </w:p>
    <w:sdt>
      <w:sdtPr>
        <w:alias w:val="Abstract:"/>
        <w:tag w:val="Abstract:"/>
        <w:id w:val="202146031"/>
        <w:placeholder>
          <w:docPart w:val="FF1D2786580A47A595690DEE83062D25"/>
        </w:placeholder>
        <w:temporary/>
        <w:showingPlcHdr/>
        <w15:appearance w15:val="hidden"/>
      </w:sdtPr>
      <w:sdtEndPr/>
      <w:sdtContent>
        <w:p w14:paraId="0745031E" w14:textId="77777777" w:rsidR="00E81978" w:rsidRDefault="005D3A03">
          <w:pPr>
            <w:pStyle w:val="SectionTitle"/>
          </w:pPr>
          <w:r>
            <w:t>Abstract</w:t>
          </w:r>
        </w:p>
      </w:sdtContent>
    </w:sdt>
    <w:p w14:paraId="63B99335" w14:textId="4995C333" w:rsidR="00E81978" w:rsidRDefault="0049133E" w:rsidP="0049133E">
      <w:pPr>
        <w:pStyle w:val="NoSpacing"/>
      </w:pPr>
      <w:r>
        <w:t xml:space="preserve">I Suzoni write this memoir at the insistence of the historians of the Arcanist’s guild, it is not a complete biography of my life as I have not the time nor the care to recall everything that has transpired throughout all 117 years of my life. Rather I will be recording my most </w:t>
      </w:r>
      <w:r w:rsidR="00ED4264">
        <w:t>noteworthy</w:t>
      </w:r>
      <w:r>
        <w:t xml:space="preserve"> life stories, trials, and triumphs so that history may know the story of the Shaman of the Ravenous Void, and what events shaped me into </w:t>
      </w:r>
      <w:r w:rsidR="001756DA">
        <w:t xml:space="preserve">Sigil’s most powerful graviturgy wizard. </w:t>
      </w:r>
    </w:p>
    <w:p w14:paraId="61514DF7" w14:textId="5ECC89AF" w:rsidR="00E81978" w:rsidRDefault="00DC1F51">
      <w:pPr>
        <w:pStyle w:val="SectionTitle"/>
      </w:pPr>
      <w:sdt>
        <w:sdtPr>
          <w:alias w:val="Section title:"/>
          <w:tag w:val="Section title:"/>
          <w:id w:val="984196707"/>
          <w:placeholder>
            <w:docPart w:val="94F892C4985B4C7593D3DBFBC07A44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30721">
            <w:t>AN ARCHMAGE MEMOIR</w:t>
          </w:r>
        </w:sdtContent>
      </w:sdt>
    </w:p>
    <w:p w14:paraId="0728E449" w14:textId="5001B200" w:rsidR="00E81978" w:rsidRDefault="001756DA">
      <w:r>
        <w:t xml:space="preserve">I find the best place to begin my memoir is at the beginning, and while I wouldn’t describe my upbringing as anything special. Nevertheless, knowing where I started is imperative to understanding what </w:t>
      </w:r>
      <w:r w:rsidR="00ED4264">
        <w:t>led</w:t>
      </w:r>
      <w:r>
        <w:t xml:space="preserve"> me to begin my journey. </w:t>
      </w:r>
    </w:p>
    <w:p w14:paraId="46CA790B" w14:textId="1CA60AED" w:rsidR="00E81978" w:rsidRDefault="001756DA">
      <w:pPr>
        <w:pStyle w:val="Heading1"/>
      </w:pPr>
      <w:r>
        <w:t>The Beginning</w:t>
      </w:r>
    </w:p>
    <w:p w14:paraId="7AA58926" w14:textId="5A4180E2" w:rsidR="00ED4264" w:rsidRDefault="001756DA">
      <w:r>
        <w:t xml:space="preserve">I was </w:t>
      </w:r>
      <w:r w:rsidR="000C124E">
        <w:t xml:space="preserve">born in a small goblin community on the border between Selamont and Athon we had a small outpost that travelers and merchants would often pass </w:t>
      </w:r>
      <w:r w:rsidR="00ED4264">
        <w:t>through,</w:t>
      </w:r>
      <w:r w:rsidR="000C124E">
        <w:t xml:space="preserve"> and trade occurred quite often in the area. As it was the border between two countries transactions made were not always in good faith and a third party was often hired to verify trade deals. That’s where my family came in, they being goblins had a knack for telling when a party was trying to pay in fraudulent coin. So yes, I was born in the middle of nowhere to a bunch of goblins who spent their lives watching others spend money and make profits. As a child I despised my life, and even now I hold a resentment for the kind of life my parents tried to force on me, so much so that do them the honor of mentioning them by name here. My teenage years were spent learning my parents trade while the only joy I found in life was in listening to the tales of travelers. Of the grand cities that existed, </w:t>
      </w:r>
      <w:r w:rsidR="00251EE7">
        <w:t>legends of dungeons that granted untold rewards for those daring to enter them</w:t>
      </w:r>
      <w:r w:rsidR="00ED4264">
        <w:t>,</w:t>
      </w:r>
      <w:r w:rsidR="00251EE7">
        <w:t xml:space="preserve"> and adventures that came out victorious.</w:t>
      </w:r>
      <w:r w:rsidR="00ED4264">
        <w:t xml:space="preserve"> It wasn’t when I turned 18 that my first glimmer of hope of leaving this dreadful life came.</w:t>
      </w:r>
    </w:p>
    <w:p w14:paraId="6092817F" w14:textId="0CCE27F6" w:rsidR="00E81978" w:rsidRDefault="00ED4264">
      <w:r>
        <w:t xml:space="preserve">It was on one summer day in our busiest season when a traveler, a man of the arcane came to our small outpost. He seemed to be on very urgent business as he only stayed for a couple of hours at my cousin’s inn to rest and get a bite to eat before heading out. </w:t>
      </w:r>
      <w:r w:rsidR="00006A7A">
        <w:t>However,</w:t>
      </w:r>
      <w:r>
        <w:t xml:space="preserve"> in his great rush he didn’t properly secure his bags to his </w:t>
      </w:r>
      <w:r w:rsidR="00006A7A">
        <w:t>horse,</w:t>
      </w:r>
      <w:r>
        <w:t xml:space="preserve"> and I noticed a single book </w:t>
      </w:r>
      <w:r w:rsidR="00006A7A">
        <w:t xml:space="preserve">fall out of one of his bags. I tried to call out to the man but he had already sped away, I thought to bring </w:t>
      </w:r>
      <w:r w:rsidR="00006A7A">
        <w:lastRenderedPageBreak/>
        <w:t xml:space="preserve">the book to my parents as they would almost certainly find the best price for it. But as I looked at the cover I was mesmerized by complex patterns and arcane symbols that just seemed to call out to me, and I wondered for a split second if this could be it, that maybe just maybe this could be my ticket out of this life. </w:t>
      </w:r>
      <w:r w:rsidR="001723D5">
        <w:t>So,</w:t>
      </w:r>
      <w:r w:rsidR="00006A7A">
        <w:t xml:space="preserve"> I chose to keep the book hidden and study it to the best of my ability and see what mysteries I could glean from its pages.</w:t>
      </w:r>
      <w:r w:rsidR="001723D5">
        <w:t xml:space="preserve"> My parents made sure I was educated enough to work in the family business but no more than that, and nothing made that </w:t>
      </w:r>
      <w:proofErr w:type="gramStart"/>
      <w:r w:rsidR="001723D5">
        <w:t>more clear</w:t>
      </w:r>
      <w:proofErr w:type="gramEnd"/>
      <w:r w:rsidR="001723D5">
        <w:t xml:space="preserve"> than the next couple of months I spent studying this book in secret. I eventually was able to understand some bits and pieces</w:t>
      </w:r>
      <w:r w:rsidR="0084772A">
        <w:t xml:space="preserve">, </w:t>
      </w:r>
      <w:r w:rsidR="001723D5">
        <w:t xml:space="preserve">but </w:t>
      </w:r>
      <w:r w:rsidR="0084772A">
        <w:t>what</w:t>
      </w:r>
      <w:r w:rsidR="001723D5">
        <w:t xml:space="preserve"> most important was I found multiple references that the book was using </w:t>
      </w:r>
    </w:p>
    <w:p w14:paraId="1F7922AE" w14:textId="77777777" w:rsidR="001723D5" w:rsidRDefault="001723D5"/>
    <w:p w14:paraId="4096BAE8" w14:textId="77777777" w:rsidR="001723D5" w:rsidRDefault="001723D5"/>
    <w:p w14:paraId="4DE3E4CF" w14:textId="77777777" w:rsidR="001723D5" w:rsidRDefault="001723D5"/>
    <w:p w14:paraId="7F3AE53C" w14:textId="77777777" w:rsidR="001723D5" w:rsidRDefault="001723D5"/>
    <w:p w14:paraId="6F7ED18E" w14:textId="77777777" w:rsidR="00E81978" w:rsidRPr="00C31D30" w:rsidRDefault="00DC1F51" w:rsidP="00C31D30">
      <w:pPr>
        <w:pStyle w:val="Heading2"/>
      </w:pPr>
      <w:sdt>
        <w:sdtPr>
          <w:alias w:val="Heading 2:"/>
          <w:tag w:val="Heading 2:"/>
          <w:id w:val="1203442487"/>
          <w:placeholder>
            <w:docPart w:val="F6E668D3B212432E89B5D92BCBB43708"/>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5DD96A9DA13A43A1A3B740CA8E8694E2"/>
        </w:placeholder>
        <w:temporary/>
        <w:showingPlcHdr/>
        <w15:appearance w15:val="hidden"/>
      </w:sdtPr>
      <w:sdtEndPr/>
      <w:sdtContent>
        <w:p w14:paraId="6F3A2E6B"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2613A633" w14:textId="77777777" w:rsidR="00355DCA" w:rsidRPr="00C31D30" w:rsidRDefault="00DC1F51" w:rsidP="00C31D30">
      <w:pPr>
        <w:pStyle w:val="Heading3"/>
      </w:pPr>
      <w:sdt>
        <w:sdtPr>
          <w:alias w:val="Heading 3:"/>
          <w:tag w:val="Heading 3:"/>
          <w:id w:val="1751771428"/>
          <w:placeholder>
            <w:docPart w:val="7BD59DA1036F40EF827D4B5D68894C85"/>
          </w:placeholder>
          <w:temporary/>
          <w:showingPlcHdr/>
          <w15:appearance w15:val="hidden"/>
          <w:text/>
        </w:sdtPr>
        <w:sdtEndPr/>
        <w:sdtContent>
          <w:r w:rsidR="005D3A03" w:rsidRPr="00C31D30">
            <w:t>[Heading 3]</w:t>
          </w:r>
        </w:sdtContent>
      </w:sdt>
      <w:r w:rsidR="00355DCA" w:rsidRPr="00C31D30">
        <w:t>.</w:t>
      </w:r>
    </w:p>
    <w:p w14:paraId="5ADBB896" w14:textId="77777777" w:rsidR="00E81978" w:rsidRDefault="00DC1F51">
      <w:pPr>
        <w:rPr>
          <w:b/>
          <w:bCs/>
        </w:rPr>
      </w:pPr>
      <w:sdt>
        <w:sdtPr>
          <w:alias w:val="Paragraph text:"/>
          <w:tag w:val="Paragraph text:"/>
          <w:id w:val="2054876750"/>
          <w:placeholder>
            <w:docPart w:val="3B5F1A727D2243F29A8E56F1F07883F8"/>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3A4525F7" w14:textId="77777777" w:rsidR="00355DCA" w:rsidRPr="00C31D30" w:rsidRDefault="00DC1F51" w:rsidP="00C31D30">
      <w:pPr>
        <w:pStyle w:val="Heading4"/>
      </w:pPr>
      <w:sdt>
        <w:sdtPr>
          <w:alias w:val="Heading 4:"/>
          <w:tag w:val="Heading 4:"/>
          <w:id w:val="-685361587"/>
          <w:placeholder>
            <w:docPart w:val="5C3E7284B6DC41708BC9A7EC478D0B4F"/>
          </w:placeholder>
          <w:temporary/>
          <w:showingPlcHdr/>
          <w15:appearance w15:val="hidden"/>
          <w:text/>
        </w:sdtPr>
        <w:sdtEndPr/>
        <w:sdtContent>
          <w:r w:rsidR="005D3A03" w:rsidRPr="00C31D30">
            <w:t>[Heading 4]</w:t>
          </w:r>
        </w:sdtContent>
      </w:sdt>
      <w:r w:rsidR="00355DCA" w:rsidRPr="00C31D30">
        <w:t>.</w:t>
      </w:r>
    </w:p>
    <w:p w14:paraId="09CE358C" w14:textId="77777777" w:rsidR="00E81978" w:rsidRDefault="00DC1F51">
      <w:pPr>
        <w:rPr>
          <w:b/>
          <w:bCs/>
        </w:rPr>
      </w:pPr>
      <w:sdt>
        <w:sdtPr>
          <w:alias w:val="Paragraph text:"/>
          <w:tag w:val="Paragraph text:"/>
          <w:id w:val="-1987159626"/>
          <w:placeholder>
            <w:docPart w:val="05A8A9507E37433D9DD154FB45A69FD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C24FF0E40C1452EA4CDA906DB6AAEF6"/>
          </w:placeholder>
          <w:temporary/>
          <w:showingPlcHdr/>
          <w15:appearance w15:val="hidden"/>
          <w:text/>
        </w:sdtPr>
        <w:sdtEndPr/>
        <w:sdtContent>
          <w:r w:rsidR="00BA45DB">
            <w:t>Last Name, Year</w:t>
          </w:r>
        </w:sdtContent>
      </w:sdt>
      <w:r w:rsidR="00BA45DB">
        <w:t>)</w:t>
      </w:r>
    </w:p>
    <w:p w14:paraId="46E8F3E8" w14:textId="77777777" w:rsidR="00355DCA" w:rsidRPr="00C31D30" w:rsidRDefault="00DC1F51" w:rsidP="00C31D30">
      <w:pPr>
        <w:pStyle w:val="Heading5"/>
      </w:pPr>
      <w:sdt>
        <w:sdtPr>
          <w:alias w:val="Heading 5:"/>
          <w:tag w:val="Heading 5:"/>
          <w:id w:val="-53853956"/>
          <w:placeholder>
            <w:docPart w:val="1FCC4F4423EB4487BA2F42FEDE7F8054"/>
          </w:placeholder>
          <w:temporary/>
          <w:showingPlcHdr/>
          <w15:appearance w15:val="hidden"/>
          <w:text/>
        </w:sdtPr>
        <w:sdtEndPr/>
        <w:sdtContent>
          <w:r w:rsidR="005D3A03" w:rsidRPr="00C31D30">
            <w:t>[Heading 5]</w:t>
          </w:r>
        </w:sdtContent>
      </w:sdt>
      <w:r w:rsidR="00355DCA" w:rsidRPr="00C31D30">
        <w:t>.</w:t>
      </w:r>
    </w:p>
    <w:p w14:paraId="71E1E006" w14:textId="77777777" w:rsidR="00E81978" w:rsidRDefault="00DC1F51">
      <w:sdt>
        <w:sdtPr>
          <w:alias w:val="Paragraph text:"/>
          <w:tag w:val="Paragraph text:"/>
          <w:id w:val="1216239889"/>
          <w:placeholder>
            <w:docPart w:val="5FDF4AD28BC644D9BA01BC10AFDFAA0B"/>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D98F7765D0C641D28819CB1665372901"/>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015C30BB" w14:textId="77777777" w:rsidR="00E81978" w:rsidRDefault="005D3A03">
          <w:pPr>
            <w:pStyle w:val="SectionTitle"/>
          </w:pPr>
          <w:r>
            <w:t>References</w:t>
          </w:r>
        </w:p>
        <w:p w14:paraId="48C634CC"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76E45F28"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05D475F1886B40CE888E33618F912C7F"/>
        </w:placeholder>
        <w:temporary/>
        <w:showingPlcHdr/>
        <w15:appearance w15:val="hidden"/>
      </w:sdtPr>
      <w:sdtEndPr/>
      <w:sdtContent>
        <w:p w14:paraId="32238029" w14:textId="77777777" w:rsidR="00E81978" w:rsidRDefault="005D3A03">
          <w:pPr>
            <w:pStyle w:val="SectionTitle"/>
          </w:pPr>
          <w:r>
            <w:t>Footnotes</w:t>
          </w:r>
        </w:p>
      </w:sdtContent>
    </w:sdt>
    <w:p w14:paraId="16F87DD6" w14:textId="77777777" w:rsidR="00E81978" w:rsidRDefault="005D3A03">
      <w:r>
        <w:rPr>
          <w:rStyle w:val="FootnoteReference"/>
        </w:rPr>
        <w:t>1</w:t>
      </w:r>
      <w:sdt>
        <w:sdtPr>
          <w:alias w:val="Footnotes text:"/>
          <w:tag w:val="Footnotes text:"/>
          <w:id w:val="1069077422"/>
          <w:placeholder>
            <w:docPart w:val="395D36CC007141C2A712C347348F4782"/>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56004585" w14:textId="77777777" w:rsidR="00E81978" w:rsidRDefault="005D3A03">
      <w:pPr>
        <w:pStyle w:val="SectionTitle"/>
      </w:pPr>
      <w:r>
        <w:lastRenderedPageBreak/>
        <w:t>Tables</w:t>
      </w:r>
    </w:p>
    <w:p w14:paraId="6377E3CB" w14:textId="77777777" w:rsidR="00E81978" w:rsidRDefault="005D3A03">
      <w:pPr>
        <w:pStyle w:val="NoSpacing"/>
      </w:pPr>
      <w:r>
        <w:t>Table 1</w:t>
      </w:r>
    </w:p>
    <w:sdt>
      <w:sdtPr>
        <w:alias w:val="Table title:"/>
        <w:tag w:val="Table title:"/>
        <w:id w:val="1042324137"/>
        <w:placeholder>
          <w:docPart w:val="5A9DBC5A88C643ED9746AB3FAEF02BAA"/>
        </w:placeholder>
        <w:temporary/>
        <w:showingPlcHdr/>
        <w15:appearance w15:val="hidden"/>
        <w:text/>
      </w:sdtPr>
      <w:sdtEndPr/>
      <w:sdtContent>
        <w:p w14:paraId="096AD2D8"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D7A40C5"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46A04BD5684D4423A81763104750FE5F"/>
            </w:placeholder>
            <w:temporary/>
            <w:showingPlcHdr/>
            <w15:appearance w15:val="hidden"/>
          </w:sdtPr>
          <w:sdtEndPr/>
          <w:sdtContent>
            <w:tc>
              <w:tcPr>
                <w:tcW w:w="1872" w:type="dxa"/>
              </w:tcPr>
              <w:p w14:paraId="622751C1" w14:textId="77777777" w:rsidR="00E6004D" w:rsidRPr="00BF4184" w:rsidRDefault="00E6004D" w:rsidP="00BF4184">
                <w:r w:rsidRPr="00BF4184">
                  <w:t>Column Head</w:t>
                </w:r>
              </w:p>
            </w:tc>
          </w:sdtContent>
        </w:sdt>
        <w:sdt>
          <w:sdtPr>
            <w:alias w:val="Column Head 2:"/>
            <w:tag w:val="Column Head 2:"/>
            <w:id w:val="-477000835"/>
            <w:placeholder>
              <w:docPart w:val="C12B811297A447C785F7CEEFBE7AFE1B"/>
            </w:placeholder>
            <w:temporary/>
            <w:showingPlcHdr/>
            <w15:appearance w15:val="hidden"/>
          </w:sdtPr>
          <w:sdtEndPr/>
          <w:sdtContent>
            <w:tc>
              <w:tcPr>
                <w:tcW w:w="1872" w:type="dxa"/>
              </w:tcPr>
              <w:p w14:paraId="1978362D" w14:textId="77777777" w:rsidR="00E6004D" w:rsidRPr="00BF4184" w:rsidRDefault="00E6004D" w:rsidP="00BF4184">
                <w:r w:rsidRPr="00BF4184">
                  <w:t>Column Head</w:t>
                </w:r>
              </w:p>
            </w:tc>
          </w:sdtContent>
        </w:sdt>
        <w:sdt>
          <w:sdtPr>
            <w:alias w:val="Column Head 3:"/>
            <w:tag w:val="Column Head 3:"/>
            <w:id w:val="1425763633"/>
            <w:placeholder>
              <w:docPart w:val="5D703F1107ED46169EBDF7D4DA3AED93"/>
            </w:placeholder>
            <w:temporary/>
            <w:showingPlcHdr/>
            <w15:appearance w15:val="hidden"/>
          </w:sdtPr>
          <w:sdtEndPr/>
          <w:sdtContent>
            <w:tc>
              <w:tcPr>
                <w:tcW w:w="1872" w:type="dxa"/>
              </w:tcPr>
              <w:p w14:paraId="33C326C1" w14:textId="77777777" w:rsidR="00E6004D" w:rsidRPr="00BF4184" w:rsidRDefault="00E6004D" w:rsidP="00BF4184">
                <w:r w:rsidRPr="00BF4184">
                  <w:t>Column Head</w:t>
                </w:r>
              </w:p>
            </w:tc>
          </w:sdtContent>
        </w:sdt>
        <w:sdt>
          <w:sdtPr>
            <w:alias w:val="Column Head 4:"/>
            <w:tag w:val="Column Head 4:"/>
            <w:id w:val="-1292590422"/>
            <w:placeholder>
              <w:docPart w:val="C4CB10A8E8824AB295D6968EACF339D3"/>
            </w:placeholder>
            <w:temporary/>
            <w:showingPlcHdr/>
            <w15:appearance w15:val="hidden"/>
          </w:sdtPr>
          <w:sdtEndPr/>
          <w:sdtContent>
            <w:tc>
              <w:tcPr>
                <w:tcW w:w="1872" w:type="dxa"/>
              </w:tcPr>
              <w:p w14:paraId="60B27BC0" w14:textId="77777777" w:rsidR="00E6004D" w:rsidRPr="00BF4184" w:rsidRDefault="00E6004D" w:rsidP="00BF4184">
                <w:r w:rsidRPr="00BF4184">
                  <w:t>Column Head</w:t>
                </w:r>
              </w:p>
            </w:tc>
          </w:sdtContent>
        </w:sdt>
        <w:sdt>
          <w:sdtPr>
            <w:alias w:val="Column Head 5:"/>
            <w:tag w:val="Column Head 5:"/>
            <w:id w:val="-531649396"/>
            <w:placeholder>
              <w:docPart w:val="5D0ADC9E131C4314BC5CA7A6012D400B"/>
            </w:placeholder>
            <w:temporary/>
            <w:showingPlcHdr/>
            <w15:appearance w15:val="hidden"/>
          </w:sdtPr>
          <w:sdtEndPr/>
          <w:sdtContent>
            <w:tc>
              <w:tcPr>
                <w:tcW w:w="1872" w:type="dxa"/>
              </w:tcPr>
              <w:p w14:paraId="3A425316" w14:textId="77777777" w:rsidR="00E6004D" w:rsidRPr="00BF4184" w:rsidRDefault="00E6004D" w:rsidP="00BF4184">
                <w:r w:rsidRPr="00BF4184">
                  <w:t>Column Head</w:t>
                </w:r>
              </w:p>
            </w:tc>
          </w:sdtContent>
        </w:sdt>
      </w:tr>
      <w:tr w:rsidR="00E6004D" w:rsidRPr="00BF4184" w14:paraId="29CDC02E" w14:textId="77777777" w:rsidTr="00BF4184">
        <w:sdt>
          <w:sdtPr>
            <w:alias w:val="Row Head:"/>
            <w:tag w:val="Row Head:"/>
            <w:id w:val="-2069871036"/>
            <w:placeholder>
              <w:docPart w:val="844D824B9FE04A8B9A451D25010F5892"/>
            </w:placeholder>
            <w:temporary/>
            <w:showingPlcHdr/>
            <w15:appearance w15:val="hidden"/>
          </w:sdtPr>
          <w:sdtEndPr/>
          <w:sdtContent>
            <w:tc>
              <w:tcPr>
                <w:tcW w:w="1872" w:type="dxa"/>
              </w:tcPr>
              <w:p w14:paraId="76138DDF" w14:textId="77777777" w:rsidR="00E6004D" w:rsidRPr="00BF4184" w:rsidRDefault="00E6004D" w:rsidP="00BF4184">
                <w:r w:rsidRPr="00BF4184">
                  <w:t>Row Head</w:t>
                </w:r>
              </w:p>
            </w:tc>
          </w:sdtContent>
        </w:sdt>
        <w:sdt>
          <w:sdtPr>
            <w:alias w:val="Table data:"/>
            <w:tag w:val="Table data:"/>
            <w:id w:val="-1626080037"/>
            <w:placeholder>
              <w:docPart w:val="6D58160745994186AD03CB511D771F8C"/>
            </w:placeholder>
            <w:temporary/>
            <w:showingPlcHdr/>
            <w15:appearance w15:val="hidden"/>
          </w:sdtPr>
          <w:sdtEndPr/>
          <w:sdtContent>
            <w:tc>
              <w:tcPr>
                <w:tcW w:w="1872" w:type="dxa"/>
              </w:tcPr>
              <w:p w14:paraId="673688B7" w14:textId="77777777" w:rsidR="00E6004D" w:rsidRPr="00BF4184" w:rsidRDefault="00E6004D" w:rsidP="00BF4184">
                <w:r w:rsidRPr="00BF4184">
                  <w:t>123</w:t>
                </w:r>
              </w:p>
            </w:tc>
          </w:sdtContent>
        </w:sdt>
        <w:sdt>
          <w:sdtPr>
            <w:alias w:val="Table data:"/>
            <w:tag w:val="Table data:"/>
            <w:id w:val="1326245292"/>
            <w:placeholder>
              <w:docPart w:val="ED235785D0214424BA666CD332AFAE46"/>
            </w:placeholder>
            <w:temporary/>
            <w:showingPlcHdr/>
            <w15:appearance w15:val="hidden"/>
          </w:sdtPr>
          <w:sdtEndPr/>
          <w:sdtContent>
            <w:tc>
              <w:tcPr>
                <w:tcW w:w="1872" w:type="dxa"/>
              </w:tcPr>
              <w:p w14:paraId="3227B31E" w14:textId="77777777" w:rsidR="00E6004D" w:rsidRPr="00BF4184" w:rsidRDefault="00E6004D" w:rsidP="00BF4184">
                <w:r w:rsidRPr="00BF4184">
                  <w:t>123</w:t>
                </w:r>
              </w:p>
            </w:tc>
          </w:sdtContent>
        </w:sdt>
        <w:sdt>
          <w:sdtPr>
            <w:alias w:val="Table data:"/>
            <w:tag w:val="Table data:"/>
            <w:id w:val="1701724"/>
            <w:placeholder>
              <w:docPart w:val="0B2DDEC45CA4404182F5B1435206DCAE"/>
            </w:placeholder>
            <w:temporary/>
            <w:showingPlcHdr/>
            <w15:appearance w15:val="hidden"/>
          </w:sdtPr>
          <w:sdtEndPr/>
          <w:sdtContent>
            <w:tc>
              <w:tcPr>
                <w:tcW w:w="1872" w:type="dxa"/>
              </w:tcPr>
              <w:p w14:paraId="380F492F" w14:textId="77777777" w:rsidR="00E6004D" w:rsidRPr="00BF4184" w:rsidRDefault="00E6004D" w:rsidP="00BF4184">
                <w:r w:rsidRPr="00BF4184">
                  <w:t>123</w:t>
                </w:r>
              </w:p>
            </w:tc>
          </w:sdtContent>
        </w:sdt>
        <w:sdt>
          <w:sdtPr>
            <w:alias w:val="Table data:"/>
            <w:tag w:val="Table data:"/>
            <w:id w:val="1607620690"/>
            <w:placeholder>
              <w:docPart w:val="263BB722EAC64E63AF7EDC4A882A0285"/>
            </w:placeholder>
            <w:temporary/>
            <w:showingPlcHdr/>
            <w15:appearance w15:val="hidden"/>
          </w:sdtPr>
          <w:sdtEndPr/>
          <w:sdtContent>
            <w:tc>
              <w:tcPr>
                <w:tcW w:w="1872" w:type="dxa"/>
              </w:tcPr>
              <w:p w14:paraId="3D776E42" w14:textId="77777777" w:rsidR="00E6004D" w:rsidRPr="00BF4184" w:rsidRDefault="00E6004D" w:rsidP="00BF4184">
                <w:r w:rsidRPr="00BF4184">
                  <w:t>123</w:t>
                </w:r>
              </w:p>
            </w:tc>
          </w:sdtContent>
        </w:sdt>
      </w:tr>
      <w:tr w:rsidR="00E6004D" w:rsidRPr="00BF4184" w14:paraId="2EF84124" w14:textId="77777777" w:rsidTr="00BF4184">
        <w:sdt>
          <w:sdtPr>
            <w:alias w:val="Row Head:"/>
            <w:tag w:val="Row Head:"/>
            <w:id w:val="-631786698"/>
            <w:placeholder>
              <w:docPart w:val="C032CE3587A54F3B8D5DD6A38753F87A"/>
            </w:placeholder>
            <w:temporary/>
            <w:showingPlcHdr/>
            <w15:appearance w15:val="hidden"/>
          </w:sdtPr>
          <w:sdtEndPr/>
          <w:sdtContent>
            <w:tc>
              <w:tcPr>
                <w:tcW w:w="1872" w:type="dxa"/>
              </w:tcPr>
              <w:p w14:paraId="55527542" w14:textId="77777777" w:rsidR="00E6004D" w:rsidRPr="00BF4184" w:rsidRDefault="00E6004D" w:rsidP="00BF4184">
                <w:r w:rsidRPr="00BF4184">
                  <w:t>Row Head</w:t>
                </w:r>
              </w:p>
            </w:tc>
          </w:sdtContent>
        </w:sdt>
        <w:sdt>
          <w:sdtPr>
            <w:alias w:val="Table data:"/>
            <w:tag w:val="Table data:"/>
            <w:id w:val="-3589260"/>
            <w:placeholder>
              <w:docPart w:val="36D2854FCB8E4CF597B4251876BAB0E8"/>
            </w:placeholder>
            <w:temporary/>
            <w:showingPlcHdr/>
            <w15:appearance w15:val="hidden"/>
          </w:sdtPr>
          <w:sdtEndPr/>
          <w:sdtContent>
            <w:tc>
              <w:tcPr>
                <w:tcW w:w="1872" w:type="dxa"/>
              </w:tcPr>
              <w:p w14:paraId="576948EE" w14:textId="77777777" w:rsidR="00E6004D" w:rsidRPr="00BF4184" w:rsidRDefault="00E6004D" w:rsidP="00BF4184">
                <w:r w:rsidRPr="00BF4184">
                  <w:t>456</w:t>
                </w:r>
              </w:p>
            </w:tc>
          </w:sdtContent>
        </w:sdt>
        <w:sdt>
          <w:sdtPr>
            <w:alias w:val="Table data:"/>
            <w:tag w:val="Table data:"/>
            <w:id w:val="-982615618"/>
            <w:placeholder>
              <w:docPart w:val="A17793B80BE5474E9C32EEC14D202853"/>
            </w:placeholder>
            <w:temporary/>
            <w:showingPlcHdr/>
            <w15:appearance w15:val="hidden"/>
          </w:sdtPr>
          <w:sdtEndPr/>
          <w:sdtContent>
            <w:tc>
              <w:tcPr>
                <w:tcW w:w="1872" w:type="dxa"/>
              </w:tcPr>
              <w:p w14:paraId="7D1FB823" w14:textId="77777777" w:rsidR="00E6004D" w:rsidRPr="00BF4184" w:rsidRDefault="00E6004D" w:rsidP="00BF4184">
                <w:r w:rsidRPr="00BF4184">
                  <w:t>456</w:t>
                </w:r>
              </w:p>
            </w:tc>
          </w:sdtContent>
        </w:sdt>
        <w:sdt>
          <w:sdtPr>
            <w:alias w:val="Table data:"/>
            <w:tag w:val="Table data:"/>
            <w:id w:val="1459300509"/>
            <w:placeholder>
              <w:docPart w:val="FA3D2BF6D5E140249A06EAE7591075C0"/>
            </w:placeholder>
            <w:temporary/>
            <w:showingPlcHdr/>
            <w15:appearance w15:val="hidden"/>
          </w:sdtPr>
          <w:sdtEndPr/>
          <w:sdtContent>
            <w:tc>
              <w:tcPr>
                <w:tcW w:w="1872" w:type="dxa"/>
              </w:tcPr>
              <w:p w14:paraId="44E80336" w14:textId="77777777" w:rsidR="00E6004D" w:rsidRPr="00BF4184" w:rsidRDefault="00E6004D" w:rsidP="00BF4184">
                <w:r w:rsidRPr="00BF4184">
                  <w:t>456</w:t>
                </w:r>
              </w:p>
            </w:tc>
          </w:sdtContent>
        </w:sdt>
        <w:sdt>
          <w:sdtPr>
            <w:alias w:val="Table data:"/>
            <w:tag w:val="Table data:"/>
            <w:id w:val="1069851301"/>
            <w:placeholder>
              <w:docPart w:val="9CF92F2895E84152AE2B13CC608C2E55"/>
            </w:placeholder>
            <w:temporary/>
            <w:showingPlcHdr/>
            <w15:appearance w15:val="hidden"/>
          </w:sdtPr>
          <w:sdtEndPr/>
          <w:sdtContent>
            <w:tc>
              <w:tcPr>
                <w:tcW w:w="1872" w:type="dxa"/>
              </w:tcPr>
              <w:p w14:paraId="13D0090F" w14:textId="77777777" w:rsidR="00E6004D" w:rsidRPr="00BF4184" w:rsidRDefault="00E6004D" w:rsidP="00BF4184">
                <w:r w:rsidRPr="00BF4184">
                  <w:t>456</w:t>
                </w:r>
              </w:p>
            </w:tc>
          </w:sdtContent>
        </w:sdt>
      </w:tr>
      <w:tr w:rsidR="00E6004D" w:rsidRPr="00BF4184" w14:paraId="7CA02120" w14:textId="77777777" w:rsidTr="00BF4184">
        <w:sdt>
          <w:sdtPr>
            <w:alias w:val="Row Head:"/>
            <w:tag w:val="Row Head:"/>
            <w:id w:val="2007858907"/>
            <w:placeholder>
              <w:docPart w:val="FCB6552868774EFF89EAA1BC52D717F6"/>
            </w:placeholder>
            <w:temporary/>
            <w:showingPlcHdr/>
            <w15:appearance w15:val="hidden"/>
          </w:sdtPr>
          <w:sdtEndPr/>
          <w:sdtContent>
            <w:tc>
              <w:tcPr>
                <w:tcW w:w="1872" w:type="dxa"/>
              </w:tcPr>
              <w:p w14:paraId="04E7E0DE" w14:textId="77777777" w:rsidR="00E6004D" w:rsidRPr="00BF4184" w:rsidRDefault="00E6004D" w:rsidP="00BF4184">
                <w:r w:rsidRPr="00BF4184">
                  <w:t>Row Head</w:t>
                </w:r>
              </w:p>
            </w:tc>
          </w:sdtContent>
        </w:sdt>
        <w:sdt>
          <w:sdtPr>
            <w:alias w:val="Table data:"/>
            <w:tag w:val="Table data:"/>
            <w:id w:val="143091368"/>
            <w:placeholder>
              <w:docPart w:val="23CC1CAE386F454D919A2B049FDE4643"/>
            </w:placeholder>
            <w:temporary/>
            <w:showingPlcHdr/>
            <w15:appearance w15:val="hidden"/>
          </w:sdtPr>
          <w:sdtEndPr/>
          <w:sdtContent>
            <w:tc>
              <w:tcPr>
                <w:tcW w:w="1872" w:type="dxa"/>
              </w:tcPr>
              <w:p w14:paraId="4EAA4F82" w14:textId="77777777" w:rsidR="00E6004D" w:rsidRPr="00BF4184" w:rsidRDefault="00E6004D" w:rsidP="00BF4184">
                <w:r w:rsidRPr="00BF4184">
                  <w:t>789</w:t>
                </w:r>
              </w:p>
            </w:tc>
          </w:sdtContent>
        </w:sdt>
        <w:sdt>
          <w:sdtPr>
            <w:alias w:val="Table data:"/>
            <w:tag w:val="Table data:"/>
            <w:id w:val="-961350932"/>
            <w:placeholder>
              <w:docPart w:val="2948F22DCBD64BD7B5AAAE32E14896CB"/>
            </w:placeholder>
            <w:temporary/>
            <w:showingPlcHdr/>
            <w15:appearance w15:val="hidden"/>
          </w:sdtPr>
          <w:sdtEndPr/>
          <w:sdtContent>
            <w:tc>
              <w:tcPr>
                <w:tcW w:w="1872" w:type="dxa"/>
              </w:tcPr>
              <w:p w14:paraId="76B9042B" w14:textId="77777777" w:rsidR="00E6004D" w:rsidRPr="00BF4184" w:rsidRDefault="00E6004D" w:rsidP="00BF4184">
                <w:r w:rsidRPr="00BF4184">
                  <w:t>789</w:t>
                </w:r>
              </w:p>
            </w:tc>
          </w:sdtContent>
        </w:sdt>
        <w:sdt>
          <w:sdtPr>
            <w:alias w:val="Table data:"/>
            <w:tag w:val="Table data:"/>
            <w:id w:val="-2023539032"/>
            <w:placeholder>
              <w:docPart w:val="84BDC37BADA24A3C94D26D3BD3372DD8"/>
            </w:placeholder>
            <w:temporary/>
            <w:showingPlcHdr/>
            <w15:appearance w15:val="hidden"/>
          </w:sdtPr>
          <w:sdtEndPr/>
          <w:sdtContent>
            <w:tc>
              <w:tcPr>
                <w:tcW w:w="1872" w:type="dxa"/>
              </w:tcPr>
              <w:p w14:paraId="32E1CC93" w14:textId="77777777" w:rsidR="00E6004D" w:rsidRPr="00BF4184" w:rsidRDefault="00E6004D" w:rsidP="00BF4184">
                <w:r w:rsidRPr="00BF4184">
                  <w:t>789</w:t>
                </w:r>
              </w:p>
            </w:tc>
          </w:sdtContent>
        </w:sdt>
        <w:sdt>
          <w:sdtPr>
            <w:alias w:val="Table data:"/>
            <w:tag w:val="Table data:"/>
            <w:id w:val="-1358728049"/>
            <w:placeholder>
              <w:docPart w:val="F9BB6CAAB9854512AFD3DF35464A7BA8"/>
            </w:placeholder>
            <w:temporary/>
            <w:showingPlcHdr/>
            <w15:appearance w15:val="hidden"/>
          </w:sdtPr>
          <w:sdtEndPr/>
          <w:sdtContent>
            <w:tc>
              <w:tcPr>
                <w:tcW w:w="1872" w:type="dxa"/>
              </w:tcPr>
              <w:p w14:paraId="1B71ED0F" w14:textId="77777777" w:rsidR="00E6004D" w:rsidRPr="00BF4184" w:rsidRDefault="00E6004D" w:rsidP="00BF4184">
                <w:r w:rsidRPr="00BF4184">
                  <w:t>789</w:t>
                </w:r>
              </w:p>
            </w:tc>
          </w:sdtContent>
        </w:sdt>
      </w:tr>
      <w:tr w:rsidR="00E6004D" w:rsidRPr="00BF4184" w14:paraId="05D70579" w14:textId="77777777" w:rsidTr="00BF4184">
        <w:sdt>
          <w:sdtPr>
            <w:alias w:val="Row Head:"/>
            <w:tag w:val="Row Head:"/>
            <w:id w:val="-1816319134"/>
            <w:placeholder>
              <w:docPart w:val="854C283D466B4B6AB2FB30E5B47E15A4"/>
            </w:placeholder>
            <w:temporary/>
            <w:showingPlcHdr/>
            <w15:appearance w15:val="hidden"/>
          </w:sdtPr>
          <w:sdtEndPr/>
          <w:sdtContent>
            <w:tc>
              <w:tcPr>
                <w:tcW w:w="1872" w:type="dxa"/>
              </w:tcPr>
              <w:p w14:paraId="2623D02C" w14:textId="77777777" w:rsidR="00E6004D" w:rsidRPr="00BF4184" w:rsidRDefault="00E6004D" w:rsidP="00BF4184">
                <w:r w:rsidRPr="00BF4184">
                  <w:t>Row Head</w:t>
                </w:r>
              </w:p>
            </w:tc>
          </w:sdtContent>
        </w:sdt>
        <w:sdt>
          <w:sdtPr>
            <w:alias w:val="Table data:"/>
            <w:tag w:val="Table data:"/>
            <w:id w:val="-1126006529"/>
            <w:placeholder>
              <w:docPart w:val="BA5EAD02B6C349918ACDB045FAD6457B"/>
            </w:placeholder>
            <w:temporary/>
            <w:showingPlcHdr/>
            <w15:appearance w15:val="hidden"/>
          </w:sdtPr>
          <w:sdtEndPr/>
          <w:sdtContent>
            <w:tc>
              <w:tcPr>
                <w:tcW w:w="1872" w:type="dxa"/>
              </w:tcPr>
              <w:p w14:paraId="46F5F217" w14:textId="77777777" w:rsidR="00E6004D" w:rsidRPr="00BF4184" w:rsidRDefault="00E6004D" w:rsidP="00BF4184">
                <w:r w:rsidRPr="00BF4184">
                  <w:t>123</w:t>
                </w:r>
              </w:p>
            </w:tc>
          </w:sdtContent>
        </w:sdt>
        <w:sdt>
          <w:sdtPr>
            <w:alias w:val="Table data:"/>
            <w:tag w:val="Table data:"/>
            <w:id w:val="-1664535047"/>
            <w:placeholder>
              <w:docPart w:val="04B301CCB4E549E7B4D58F883CB48F58"/>
            </w:placeholder>
            <w:temporary/>
            <w:showingPlcHdr/>
            <w15:appearance w15:val="hidden"/>
          </w:sdtPr>
          <w:sdtEndPr/>
          <w:sdtContent>
            <w:tc>
              <w:tcPr>
                <w:tcW w:w="1872" w:type="dxa"/>
              </w:tcPr>
              <w:p w14:paraId="6455287B" w14:textId="77777777" w:rsidR="00E6004D" w:rsidRPr="00BF4184" w:rsidRDefault="00E6004D" w:rsidP="00BF4184">
                <w:r w:rsidRPr="00BF4184">
                  <w:t>123</w:t>
                </w:r>
              </w:p>
            </w:tc>
          </w:sdtContent>
        </w:sdt>
        <w:sdt>
          <w:sdtPr>
            <w:alias w:val="Table data:"/>
            <w:tag w:val="Table data:"/>
            <w:id w:val="793413143"/>
            <w:placeholder>
              <w:docPart w:val="403E9803DE9946CDA4239573045A1642"/>
            </w:placeholder>
            <w:temporary/>
            <w:showingPlcHdr/>
            <w15:appearance w15:val="hidden"/>
          </w:sdtPr>
          <w:sdtEndPr/>
          <w:sdtContent>
            <w:tc>
              <w:tcPr>
                <w:tcW w:w="1872" w:type="dxa"/>
              </w:tcPr>
              <w:p w14:paraId="31FEE581" w14:textId="77777777" w:rsidR="00E6004D" w:rsidRPr="00BF4184" w:rsidRDefault="00E6004D" w:rsidP="00BF4184">
                <w:r w:rsidRPr="00BF4184">
                  <w:t>123</w:t>
                </w:r>
              </w:p>
            </w:tc>
          </w:sdtContent>
        </w:sdt>
        <w:sdt>
          <w:sdtPr>
            <w:alias w:val="Table data:"/>
            <w:tag w:val="Table data:"/>
            <w:id w:val="-705955148"/>
            <w:placeholder>
              <w:docPart w:val="8B54A6F2775645F4AB9EBE998F3EBF29"/>
            </w:placeholder>
            <w:temporary/>
            <w:showingPlcHdr/>
            <w15:appearance w15:val="hidden"/>
          </w:sdtPr>
          <w:sdtEndPr/>
          <w:sdtContent>
            <w:tc>
              <w:tcPr>
                <w:tcW w:w="1872" w:type="dxa"/>
              </w:tcPr>
              <w:p w14:paraId="1AB75225" w14:textId="77777777" w:rsidR="00E6004D" w:rsidRPr="00BF4184" w:rsidRDefault="00E6004D" w:rsidP="00BF4184">
                <w:r w:rsidRPr="00BF4184">
                  <w:t>123</w:t>
                </w:r>
              </w:p>
            </w:tc>
          </w:sdtContent>
        </w:sdt>
      </w:tr>
      <w:tr w:rsidR="00E6004D" w:rsidRPr="00BF4184" w14:paraId="3D6E5017" w14:textId="77777777" w:rsidTr="00BF4184">
        <w:sdt>
          <w:sdtPr>
            <w:alias w:val="Row Head:"/>
            <w:tag w:val="Row Head:"/>
            <w:id w:val="1343273948"/>
            <w:placeholder>
              <w:docPart w:val="BAFA77ED43AD44D3A9350A84DA1E3A8C"/>
            </w:placeholder>
            <w:temporary/>
            <w:showingPlcHdr/>
            <w15:appearance w15:val="hidden"/>
          </w:sdtPr>
          <w:sdtEndPr/>
          <w:sdtContent>
            <w:tc>
              <w:tcPr>
                <w:tcW w:w="1872" w:type="dxa"/>
              </w:tcPr>
              <w:p w14:paraId="24F9B6FE" w14:textId="77777777" w:rsidR="00E6004D" w:rsidRPr="00BF4184" w:rsidRDefault="00E6004D" w:rsidP="00BF4184">
                <w:r w:rsidRPr="00BF4184">
                  <w:t>Row Head</w:t>
                </w:r>
              </w:p>
            </w:tc>
          </w:sdtContent>
        </w:sdt>
        <w:sdt>
          <w:sdtPr>
            <w:alias w:val="Table data:"/>
            <w:tag w:val="Table data:"/>
            <w:id w:val="1340502274"/>
            <w:placeholder>
              <w:docPart w:val="084D869794BE467BA9023CF1EE7C85E0"/>
            </w:placeholder>
            <w:temporary/>
            <w:showingPlcHdr/>
            <w15:appearance w15:val="hidden"/>
          </w:sdtPr>
          <w:sdtEndPr/>
          <w:sdtContent>
            <w:tc>
              <w:tcPr>
                <w:tcW w:w="1872" w:type="dxa"/>
              </w:tcPr>
              <w:p w14:paraId="1AEE056B" w14:textId="77777777" w:rsidR="00E6004D" w:rsidRPr="00BF4184" w:rsidRDefault="00E6004D" w:rsidP="00BF4184">
                <w:r w:rsidRPr="00BF4184">
                  <w:t>456</w:t>
                </w:r>
              </w:p>
            </w:tc>
          </w:sdtContent>
        </w:sdt>
        <w:sdt>
          <w:sdtPr>
            <w:alias w:val="Table data:"/>
            <w:tag w:val="Table data:"/>
            <w:id w:val="1123895777"/>
            <w:placeholder>
              <w:docPart w:val="B97BB9C2584E42E3B2341FD4EFA905E7"/>
            </w:placeholder>
            <w:temporary/>
            <w:showingPlcHdr/>
            <w15:appearance w15:val="hidden"/>
          </w:sdtPr>
          <w:sdtEndPr/>
          <w:sdtContent>
            <w:tc>
              <w:tcPr>
                <w:tcW w:w="1872" w:type="dxa"/>
              </w:tcPr>
              <w:p w14:paraId="385296DD" w14:textId="77777777" w:rsidR="00E6004D" w:rsidRPr="00BF4184" w:rsidRDefault="00E6004D" w:rsidP="00BF4184">
                <w:r w:rsidRPr="00BF4184">
                  <w:t>456</w:t>
                </w:r>
              </w:p>
            </w:tc>
          </w:sdtContent>
        </w:sdt>
        <w:sdt>
          <w:sdtPr>
            <w:alias w:val="Table data:"/>
            <w:tag w:val="Table data:"/>
            <w:id w:val="-1354022435"/>
            <w:placeholder>
              <w:docPart w:val="E92805CAD60344E5AF54571828782FE3"/>
            </w:placeholder>
            <w:temporary/>
            <w:showingPlcHdr/>
            <w15:appearance w15:val="hidden"/>
          </w:sdtPr>
          <w:sdtEndPr/>
          <w:sdtContent>
            <w:tc>
              <w:tcPr>
                <w:tcW w:w="1872" w:type="dxa"/>
              </w:tcPr>
              <w:p w14:paraId="53727094" w14:textId="77777777" w:rsidR="00E6004D" w:rsidRPr="00BF4184" w:rsidRDefault="00E6004D" w:rsidP="00BF4184">
                <w:r w:rsidRPr="00BF4184">
                  <w:t>456</w:t>
                </w:r>
              </w:p>
            </w:tc>
          </w:sdtContent>
        </w:sdt>
        <w:sdt>
          <w:sdtPr>
            <w:alias w:val="Table data:"/>
            <w:tag w:val="Table data:"/>
            <w:id w:val="1583876576"/>
            <w:placeholder>
              <w:docPart w:val="64A5A2BF5FC2432DB9A5C6EDC3AED260"/>
            </w:placeholder>
            <w:temporary/>
            <w:showingPlcHdr/>
            <w15:appearance w15:val="hidden"/>
          </w:sdtPr>
          <w:sdtEndPr/>
          <w:sdtContent>
            <w:tc>
              <w:tcPr>
                <w:tcW w:w="1872" w:type="dxa"/>
              </w:tcPr>
              <w:p w14:paraId="6855C4DD" w14:textId="77777777" w:rsidR="00E6004D" w:rsidRPr="00BF4184" w:rsidRDefault="00E6004D" w:rsidP="00BF4184">
                <w:r w:rsidRPr="00BF4184">
                  <w:t>456</w:t>
                </w:r>
              </w:p>
            </w:tc>
          </w:sdtContent>
        </w:sdt>
      </w:tr>
      <w:tr w:rsidR="00E6004D" w:rsidRPr="00BF4184" w14:paraId="62F7A182" w14:textId="77777777" w:rsidTr="00BF4184">
        <w:sdt>
          <w:sdtPr>
            <w:alias w:val="Row Head:"/>
            <w:tag w:val="Row Head:"/>
            <w:id w:val="-1439600689"/>
            <w:placeholder>
              <w:docPart w:val="1FA91B328B384D5C93725CDDF80A0AD8"/>
            </w:placeholder>
            <w:temporary/>
            <w:showingPlcHdr/>
            <w15:appearance w15:val="hidden"/>
          </w:sdtPr>
          <w:sdtEndPr/>
          <w:sdtContent>
            <w:tc>
              <w:tcPr>
                <w:tcW w:w="1872" w:type="dxa"/>
              </w:tcPr>
              <w:p w14:paraId="4C035B38" w14:textId="77777777" w:rsidR="00E6004D" w:rsidRPr="00BF4184" w:rsidRDefault="00E6004D" w:rsidP="00BF4184">
                <w:r w:rsidRPr="00BF4184">
                  <w:t>Row Head</w:t>
                </w:r>
              </w:p>
            </w:tc>
          </w:sdtContent>
        </w:sdt>
        <w:sdt>
          <w:sdtPr>
            <w:alias w:val="Table data:"/>
            <w:tag w:val="Table data:"/>
            <w:id w:val="-1490947208"/>
            <w:placeholder>
              <w:docPart w:val="550D2ADCD83D4F288BE384047C809DB0"/>
            </w:placeholder>
            <w:temporary/>
            <w:showingPlcHdr/>
            <w15:appearance w15:val="hidden"/>
          </w:sdtPr>
          <w:sdtEndPr/>
          <w:sdtContent>
            <w:tc>
              <w:tcPr>
                <w:tcW w:w="1872" w:type="dxa"/>
              </w:tcPr>
              <w:p w14:paraId="37CF5D85" w14:textId="77777777" w:rsidR="00E6004D" w:rsidRPr="00BF4184" w:rsidRDefault="00E6004D" w:rsidP="00BF4184">
                <w:r w:rsidRPr="00BF4184">
                  <w:t>789</w:t>
                </w:r>
              </w:p>
            </w:tc>
          </w:sdtContent>
        </w:sdt>
        <w:sdt>
          <w:sdtPr>
            <w:alias w:val="Table data:"/>
            <w:tag w:val="Table data:"/>
            <w:id w:val="-470683202"/>
            <w:placeholder>
              <w:docPart w:val="0E0D039B59304B2B9DFFECAE4DCE8B4D"/>
            </w:placeholder>
            <w:temporary/>
            <w:showingPlcHdr/>
            <w15:appearance w15:val="hidden"/>
          </w:sdtPr>
          <w:sdtEndPr/>
          <w:sdtContent>
            <w:tc>
              <w:tcPr>
                <w:tcW w:w="1872" w:type="dxa"/>
              </w:tcPr>
              <w:p w14:paraId="2943798E" w14:textId="77777777" w:rsidR="00E6004D" w:rsidRPr="00BF4184" w:rsidRDefault="00E6004D" w:rsidP="00BF4184">
                <w:r w:rsidRPr="00BF4184">
                  <w:t>789</w:t>
                </w:r>
              </w:p>
            </w:tc>
          </w:sdtContent>
        </w:sdt>
        <w:sdt>
          <w:sdtPr>
            <w:alias w:val="Table data:"/>
            <w:tag w:val="Table data:"/>
            <w:id w:val="1440877877"/>
            <w:placeholder>
              <w:docPart w:val="0707B39DBB174966A0A47C37D54F249E"/>
            </w:placeholder>
            <w:temporary/>
            <w:showingPlcHdr/>
            <w15:appearance w15:val="hidden"/>
          </w:sdtPr>
          <w:sdtEndPr/>
          <w:sdtContent>
            <w:tc>
              <w:tcPr>
                <w:tcW w:w="1872" w:type="dxa"/>
              </w:tcPr>
              <w:p w14:paraId="1C9B05F1" w14:textId="77777777" w:rsidR="00E6004D" w:rsidRPr="00BF4184" w:rsidRDefault="00E6004D" w:rsidP="00BF4184">
                <w:r w:rsidRPr="00BF4184">
                  <w:t>789</w:t>
                </w:r>
              </w:p>
            </w:tc>
          </w:sdtContent>
        </w:sdt>
        <w:sdt>
          <w:sdtPr>
            <w:alias w:val="Table data:"/>
            <w:tag w:val="Table data:"/>
            <w:id w:val="695431633"/>
            <w:placeholder>
              <w:docPart w:val="842B12593034415EA7894035968BD7BB"/>
            </w:placeholder>
            <w:temporary/>
            <w:showingPlcHdr/>
            <w15:appearance w15:val="hidden"/>
          </w:sdtPr>
          <w:sdtEndPr/>
          <w:sdtContent>
            <w:tc>
              <w:tcPr>
                <w:tcW w:w="1872" w:type="dxa"/>
              </w:tcPr>
              <w:p w14:paraId="023FC1BA" w14:textId="77777777" w:rsidR="00E6004D" w:rsidRPr="00BF4184" w:rsidRDefault="00E6004D" w:rsidP="00BF4184">
                <w:r w:rsidRPr="00BF4184">
                  <w:t>789</w:t>
                </w:r>
              </w:p>
            </w:tc>
          </w:sdtContent>
        </w:sdt>
      </w:tr>
    </w:tbl>
    <w:p w14:paraId="50FBE71F" w14:textId="77777777" w:rsidR="00E81978" w:rsidRDefault="005D3A03">
      <w:pPr>
        <w:pStyle w:val="TableFigure"/>
      </w:pPr>
      <w:r>
        <w:rPr>
          <w:rStyle w:val="Emphasis"/>
        </w:rPr>
        <w:t>Note</w:t>
      </w:r>
      <w:r>
        <w:t xml:space="preserve">:  </w:t>
      </w:r>
      <w:sdt>
        <w:sdtPr>
          <w:alias w:val="Table note text:"/>
          <w:tag w:val="Table note text:"/>
          <w:id w:val="668988805"/>
          <w:placeholder>
            <w:docPart w:val="0345E14FAE1B40C6A6211A47E5532E4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75F7A0DC063493581FE0F9A928B4D53"/>
        </w:placeholder>
        <w:temporary/>
        <w:showingPlcHdr/>
        <w15:appearance w15:val="hidden"/>
      </w:sdtPr>
      <w:sdtEndPr/>
      <w:sdtContent>
        <w:p w14:paraId="6ADE7A82" w14:textId="77777777" w:rsidR="00E81978" w:rsidRDefault="005D3A03">
          <w:pPr>
            <w:pStyle w:val="SectionTitle"/>
          </w:pPr>
          <w:r w:rsidRPr="005D3A03">
            <w:t>Figures title:</w:t>
          </w:r>
        </w:p>
      </w:sdtContent>
    </w:sdt>
    <w:p w14:paraId="740EBCCB" w14:textId="77777777" w:rsidR="00E81978" w:rsidRDefault="005D3A03">
      <w:pPr>
        <w:pStyle w:val="NoSpacing"/>
      </w:pPr>
      <w:r>
        <w:rPr>
          <w:noProof/>
          <w:lang w:eastAsia="en-US"/>
        </w:rPr>
        <w:drawing>
          <wp:inline distT="0" distB="0" distL="0" distR="0" wp14:anchorId="36BAEB92" wp14:editId="3BEC1D8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6DA36A" w14:textId="77777777" w:rsidR="00E81978" w:rsidRDefault="005D3A03">
      <w:pPr>
        <w:pStyle w:val="TableFigure"/>
      </w:pPr>
      <w:r>
        <w:rPr>
          <w:rStyle w:val="Emphasis"/>
        </w:rPr>
        <w:t>Figure 1</w:t>
      </w:r>
      <w:r>
        <w:t xml:space="preserve">. </w:t>
      </w:r>
      <w:sdt>
        <w:sdtPr>
          <w:alias w:val="Figure 1 text:"/>
          <w:tag w:val="Figure 1 text:"/>
          <w:id w:val="1420302148"/>
          <w:placeholder>
            <w:docPart w:val="5F698CD313164212A55DAF123128CAE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D231A7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A40F" w14:textId="77777777" w:rsidR="00BB6F0E" w:rsidRDefault="00BB6F0E">
      <w:pPr>
        <w:spacing w:line="240" w:lineRule="auto"/>
      </w:pPr>
      <w:r>
        <w:separator/>
      </w:r>
    </w:p>
    <w:p w14:paraId="0E2CC1F9" w14:textId="77777777" w:rsidR="00BB6F0E" w:rsidRDefault="00BB6F0E"/>
  </w:endnote>
  <w:endnote w:type="continuationSeparator" w:id="0">
    <w:p w14:paraId="12F867CD" w14:textId="77777777" w:rsidR="00BB6F0E" w:rsidRDefault="00BB6F0E">
      <w:pPr>
        <w:spacing w:line="240" w:lineRule="auto"/>
      </w:pPr>
      <w:r>
        <w:continuationSeparator/>
      </w:r>
    </w:p>
    <w:p w14:paraId="5EB2E602" w14:textId="77777777" w:rsidR="00BB6F0E" w:rsidRDefault="00BB6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402E" w14:textId="77777777" w:rsidR="00BB6F0E" w:rsidRDefault="00BB6F0E">
      <w:pPr>
        <w:spacing w:line="240" w:lineRule="auto"/>
      </w:pPr>
      <w:r>
        <w:separator/>
      </w:r>
    </w:p>
    <w:p w14:paraId="780FDF14" w14:textId="77777777" w:rsidR="00BB6F0E" w:rsidRDefault="00BB6F0E"/>
  </w:footnote>
  <w:footnote w:type="continuationSeparator" w:id="0">
    <w:p w14:paraId="29FED40B" w14:textId="77777777" w:rsidR="00BB6F0E" w:rsidRDefault="00BB6F0E">
      <w:pPr>
        <w:spacing w:line="240" w:lineRule="auto"/>
      </w:pPr>
      <w:r>
        <w:continuationSeparator/>
      </w:r>
    </w:p>
    <w:p w14:paraId="30197347" w14:textId="77777777" w:rsidR="00BB6F0E" w:rsidRDefault="00BB6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DCB0" w14:textId="1A992C3E" w:rsidR="00E81978" w:rsidRPr="0049133E" w:rsidRDefault="0049133E" w:rsidP="0049133E">
    <w:pPr>
      <w:pStyle w:val="Header"/>
    </w:pPr>
    <w:r>
      <w:t>Memoir: Shaman of the Ravenous Void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A954" w14:textId="097DBBD2" w:rsidR="00E81978" w:rsidRPr="0049133E" w:rsidRDefault="0049133E" w:rsidP="0049133E">
    <w:pPr>
      <w:pStyle w:val="Header"/>
      <w:rPr>
        <w:rStyle w:val="Strong"/>
        <w:caps w:val="0"/>
      </w:rPr>
    </w:pPr>
    <w:r>
      <w:t>Memoir: Shaman of the Ravenous Void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5241909">
    <w:abstractNumId w:val="9"/>
  </w:num>
  <w:num w:numId="2" w16cid:durableId="586575387">
    <w:abstractNumId w:val="7"/>
  </w:num>
  <w:num w:numId="3" w16cid:durableId="921455089">
    <w:abstractNumId w:val="6"/>
  </w:num>
  <w:num w:numId="4" w16cid:durableId="652175719">
    <w:abstractNumId w:val="5"/>
  </w:num>
  <w:num w:numId="5" w16cid:durableId="1843666150">
    <w:abstractNumId w:val="4"/>
  </w:num>
  <w:num w:numId="6" w16cid:durableId="946347802">
    <w:abstractNumId w:val="8"/>
  </w:num>
  <w:num w:numId="7" w16cid:durableId="2104183346">
    <w:abstractNumId w:val="3"/>
  </w:num>
  <w:num w:numId="8" w16cid:durableId="1371343653">
    <w:abstractNumId w:val="2"/>
  </w:num>
  <w:num w:numId="9" w16cid:durableId="483855689">
    <w:abstractNumId w:val="1"/>
  </w:num>
  <w:num w:numId="10" w16cid:durableId="2113278380">
    <w:abstractNumId w:val="0"/>
  </w:num>
  <w:num w:numId="11" w16cid:durableId="1282153122">
    <w:abstractNumId w:val="9"/>
    <w:lvlOverride w:ilvl="0">
      <w:startOverride w:val="1"/>
    </w:lvlOverride>
  </w:num>
  <w:num w:numId="12" w16cid:durableId="301546022">
    <w:abstractNumId w:val="13"/>
  </w:num>
  <w:num w:numId="13" w16cid:durableId="1674603363">
    <w:abstractNumId w:val="11"/>
  </w:num>
  <w:num w:numId="14" w16cid:durableId="1391802371">
    <w:abstractNumId w:val="10"/>
  </w:num>
  <w:num w:numId="15" w16cid:durableId="1930917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0E"/>
    <w:rsid w:val="00006A7A"/>
    <w:rsid w:val="000C124E"/>
    <w:rsid w:val="000D3F41"/>
    <w:rsid w:val="001723D5"/>
    <w:rsid w:val="001756DA"/>
    <w:rsid w:val="00230721"/>
    <w:rsid w:val="00251EE7"/>
    <w:rsid w:val="00355DCA"/>
    <w:rsid w:val="0036037D"/>
    <w:rsid w:val="0049133E"/>
    <w:rsid w:val="00551A02"/>
    <w:rsid w:val="005534FA"/>
    <w:rsid w:val="005D3A03"/>
    <w:rsid w:val="008002C0"/>
    <w:rsid w:val="0084772A"/>
    <w:rsid w:val="008C5323"/>
    <w:rsid w:val="009A6A3B"/>
    <w:rsid w:val="00B823AA"/>
    <w:rsid w:val="00BA45DB"/>
    <w:rsid w:val="00BB6F0E"/>
    <w:rsid w:val="00BF4184"/>
    <w:rsid w:val="00C0601E"/>
    <w:rsid w:val="00C31D30"/>
    <w:rsid w:val="00CD6E39"/>
    <w:rsid w:val="00CF6E91"/>
    <w:rsid w:val="00D85B68"/>
    <w:rsid w:val="00DC1F51"/>
    <w:rsid w:val="00E6004D"/>
    <w:rsid w:val="00E81978"/>
    <w:rsid w:val="00ED426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D56FC"/>
  <w15:chartTrackingRefBased/>
  <w15:docId w15:val="{D9986E8C-D962-4B78-A3CD-FF9996C7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845209"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845209"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4E3B3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845209"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845209"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422904"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8A6FE9BBCE4B0F91537093BF52B4B2"/>
        <w:category>
          <w:name w:val="General"/>
          <w:gallery w:val="placeholder"/>
        </w:category>
        <w:types>
          <w:type w:val="bbPlcHdr"/>
        </w:types>
        <w:behaviors>
          <w:behavior w:val="content"/>
        </w:behaviors>
        <w:guid w:val="{2C32712A-A955-4134-88F1-E762D0811C0B}"/>
      </w:docPartPr>
      <w:docPartBody>
        <w:p w:rsidR="003D5CAA" w:rsidRDefault="003D5CAA">
          <w:pPr>
            <w:pStyle w:val="5F8A6FE9BBCE4B0F91537093BF52B4B2"/>
          </w:pPr>
          <w:r>
            <w:t>[Title Here, up to 12 Words, on One to Two Lines]</w:t>
          </w:r>
        </w:p>
      </w:docPartBody>
    </w:docPart>
    <w:docPart>
      <w:docPartPr>
        <w:name w:val="FF1D2786580A47A595690DEE83062D25"/>
        <w:category>
          <w:name w:val="General"/>
          <w:gallery w:val="placeholder"/>
        </w:category>
        <w:types>
          <w:type w:val="bbPlcHdr"/>
        </w:types>
        <w:behaviors>
          <w:behavior w:val="content"/>
        </w:behaviors>
        <w:guid w:val="{C4CB5FDF-3DA5-4E1B-9DD0-A3F637D40919}"/>
      </w:docPartPr>
      <w:docPartBody>
        <w:p w:rsidR="003D5CAA" w:rsidRDefault="003D5CAA">
          <w:pPr>
            <w:pStyle w:val="FF1D2786580A47A595690DEE83062D25"/>
          </w:pPr>
          <w:r>
            <w:t>Abstract</w:t>
          </w:r>
        </w:p>
      </w:docPartBody>
    </w:docPart>
    <w:docPart>
      <w:docPartPr>
        <w:name w:val="94F892C4985B4C7593D3DBFBC07A442F"/>
        <w:category>
          <w:name w:val="General"/>
          <w:gallery w:val="placeholder"/>
        </w:category>
        <w:types>
          <w:type w:val="bbPlcHdr"/>
        </w:types>
        <w:behaviors>
          <w:behavior w:val="content"/>
        </w:behaviors>
        <w:guid w:val="{4959BE62-7FD0-4D53-94AA-9358CC5610F0}"/>
      </w:docPartPr>
      <w:docPartBody>
        <w:p w:rsidR="003D5CAA" w:rsidRDefault="003D5CAA">
          <w:pPr>
            <w:pStyle w:val="94F892C4985B4C7593D3DBFBC07A442F"/>
          </w:pPr>
          <w:r>
            <w:t>[Title Here, up to 12 Words, on One to Two Lines]</w:t>
          </w:r>
        </w:p>
      </w:docPartBody>
    </w:docPart>
    <w:docPart>
      <w:docPartPr>
        <w:name w:val="F6E668D3B212432E89B5D92BCBB43708"/>
        <w:category>
          <w:name w:val="General"/>
          <w:gallery w:val="placeholder"/>
        </w:category>
        <w:types>
          <w:type w:val="bbPlcHdr"/>
        </w:types>
        <w:behaviors>
          <w:behavior w:val="content"/>
        </w:behaviors>
        <w:guid w:val="{B6CB4522-6575-406B-8270-681B0F830724}"/>
      </w:docPartPr>
      <w:docPartBody>
        <w:p w:rsidR="003D5CAA" w:rsidRDefault="003D5CAA">
          <w:pPr>
            <w:pStyle w:val="F6E668D3B212432E89B5D92BCBB43708"/>
          </w:pPr>
          <w:r w:rsidRPr="00C31D30">
            <w:t>[Heading 2]</w:t>
          </w:r>
        </w:p>
      </w:docPartBody>
    </w:docPart>
    <w:docPart>
      <w:docPartPr>
        <w:name w:val="5DD96A9DA13A43A1A3B740CA8E8694E2"/>
        <w:category>
          <w:name w:val="General"/>
          <w:gallery w:val="placeholder"/>
        </w:category>
        <w:types>
          <w:type w:val="bbPlcHdr"/>
        </w:types>
        <w:behaviors>
          <w:behavior w:val="content"/>
        </w:behaviors>
        <w:guid w:val="{AFC0DE99-801F-4035-9A65-647196D3A88F}"/>
      </w:docPartPr>
      <w:docPartBody>
        <w:p w:rsidR="003D5CAA" w:rsidRDefault="003D5CAA">
          <w:pPr>
            <w:pStyle w:val="5DD96A9DA13A43A1A3B740CA8E8694E2"/>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7BD59DA1036F40EF827D4B5D68894C85"/>
        <w:category>
          <w:name w:val="General"/>
          <w:gallery w:val="placeholder"/>
        </w:category>
        <w:types>
          <w:type w:val="bbPlcHdr"/>
        </w:types>
        <w:behaviors>
          <w:behavior w:val="content"/>
        </w:behaviors>
        <w:guid w:val="{54F13E5F-CB57-4B56-95B4-27CEDF878EC5}"/>
      </w:docPartPr>
      <w:docPartBody>
        <w:p w:rsidR="003D5CAA" w:rsidRDefault="003D5CAA">
          <w:pPr>
            <w:pStyle w:val="7BD59DA1036F40EF827D4B5D68894C85"/>
          </w:pPr>
          <w:r w:rsidRPr="00C31D30">
            <w:t>[Heading 3]</w:t>
          </w:r>
        </w:p>
      </w:docPartBody>
    </w:docPart>
    <w:docPart>
      <w:docPartPr>
        <w:name w:val="3B5F1A727D2243F29A8E56F1F07883F8"/>
        <w:category>
          <w:name w:val="General"/>
          <w:gallery w:val="placeholder"/>
        </w:category>
        <w:types>
          <w:type w:val="bbPlcHdr"/>
        </w:types>
        <w:behaviors>
          <w:behavior w:val="content"/>
        </w:behaviors>
        <w:guid w:val="{F5CF728C-407F-47DE-B895-7E99EA0F7668}"/>
      </w:docPartPr>
      <w:docPartBody>
        <w:p w:rsidR="003D5CAA" w:rsidRDefault="003D5CAA">
          <w:pPr>
            <w:pStyle w:val="3B5F1A727D2243F29A8E56F1F07883F8"/>
          </w:pPr>
          <w:r>
            <w:t>[Include a period at the end of a run-in heading.  Note that you can include consecutive paragraphs with their own headings, where appropriate.]</w:t>
          </w:r>
        </w:p>
      </w:docPartBody>
    </w:docPart>
    <w:docPart>
      <w:docPartPr>
        <w:name w:val="5C3E7284B6DC41708BC9A7EC478D0B4F"/>
        <w:category>
          <w:name w:val="General"/>
          <w:gallery w:val="placeholder"/>
        </w:category>
        <w:types>
          <w:type w:val="bbPlcHdr"/>
        </w:types>
        <w:behaviors>
          <w:behavior w:val="content"/>
        </w:behaviors>
        <w:guid w:val="{71090807-FEA2-4829-B45F-66DC18F70F77}"/>
      </w:docPartPr>
      <w:docPartBody>
        <w:p w:rsidR="003D5CAA" w:rsidRDefault="003D5CAA">
          <w:pPr>
            <w:pStyle w:val="5C3E7284B6DC41708BC9A7EC478D0B4F"/>
          </w:pPr>
          <w:r w:rsidRPr="00C31D30">
            <w:t>[Heading 4]</w:t>
          </w:r>
        </w:p>
      </w:docPartBody>
    </w:docPart>
    <w:docPart>
      <w:docPartPr>
        <w:name w:val="05A8A9507E37433D9DD154FB45A69FD2"/>
        <w:category>
          <w:name w:val="General"/>
          <w:gallery w:val="placeholder"/>
        </w:category>
        <w:types>
          <w:type w:val="bbPlcHdr"/>
        </w:types>
        <w:behaviors>
          <w:behavior w:val="content"/>
        </w:behaviors>
        <w:guid w:val="{181C57C8-85F3-405E-8676-6CA12A3404EB}"/>
      </w:docPartPr>
      <w:docPartBody>
        <w:p w:rsidR="003D5CAA" w:rsidRDefault="003D5CAA">
          <w:pPr>
            <w:pStyle w:val="05A8A9507E37433D9DD154FB45A69FD2"/>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6C24FF0E40C1452EA4CDA906DB6AAEF6"/>
        <w:category>
          <w:name w:val="General"/>
          <w:gallery w:val="placeholder"/>
        </w:category>
        <w:types>
          <w:type w:val="bbPlcHdr"/>
        </w:types>
        <w:behaviors>
          <w:behavior w:val="content"/>
        </w:behaviors>
        <w:guid w:val="{BA105C9E-BB97-4DFA-BC1C-2EC5264CBDDE}"/>
      </w:docPartPr>
      <w:docPartBody>
        <w:p w:rsidR="003D5CAA" w:rsidRDefault="003D5CAA">
          <w:pPr>
            <w:pStyle w:val="6C24FF0E40C1452EA4CDA906DB6AAEF6"/>
          </w:pPr>
          <w:r>
            <w:t>Last Name, Year</w:t>
          </w:r>
        </w:p>
      </w:docPartBody>
    </w:docPart>
    <w:docPart>
      <w:docPartPr>
        <w:name w:val="1FCC4F4423EB4487BA2F42FEDE7F8054"/>
        <w:category>
          <w:name w:val="General"/>
          <w:gallery w:val="placeholder"/>
        </w:category>
        <w:types>
          <w:type w:val="bbPlcHdr"/>
        </w:types>
        <w:behaviors>
          <w:behavior w:val="content"/>
        </w:behaviors>
        <w:guid w:val="{61C650A4-F58F-4928-A57F-FB392F2C97BF}"/>
      </w:docPartPr>
      <w:docPartBody>
        <w:p w:rsidR="003D5CAA" w:rsidRDefault="003D5CAA">
          <w:pPr>
            <w:pStyle w:val="1FCC4F4423EB4487BA2F42FEDE7F8054"/>
          </w:pPr>
          <w:r w:rsidRPr="00C31D30">
            <w:t>[Heading 5]</w:t>
          </w:r>
        </w:p>
      </w:docPartBody>
    </w:docPart>
    <w:docPart>
      <w:docPartPr>
        <w:name w:val="5FDF4AD28BC644D9BA01BC10AFDFAA0B"/>
        <w:category>
          <w:name w:val="General"/>
          <w:gallery w:val="placeholder"/>
        </w:category>
        <w:types>
          <w:type w:val="bbPlcHdr"/>
        </w:types>
        <w:behaviors>
          <w:behavior w:val="content"/>
        </w:behaviors>
        <w:guid w:val="{F1A85832-E657-4E2D-8D00-903298D37DF3}"/>
      </w:docPartPr>
      <w:docPartBody>
        <w:p w:rsidR="003D5CAA" w:rsidRDefault="003D5CAA">
          <w:pPr>
            <w:pStyle w:val="5FDF4AD28BC644D9BA01BC10AFDFAA0B"/>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D98F7765D0C641D28819CB1665372901"/>
        <w:category>
          <w:name w:val="General"/>
          <w:gallery w:val="placeholder"/>
        </w:category>
        <w:types>
          <w:type w:val="bbPlcHdr"/>
        </w:types>
        <w:behaviors>
          <w:behavior w:val="content"/>
        </w:behaviors>
        <w:guid w:val="{3AC26D11-4294-474C-90F7-3A884A30F238}"/>
      </w:docPartPr>
      <w:docPartBody>
        <w:p w:rsidR="003D5CAA" w:rsidRDefault="003D5CAA">
          <w:pPr>
            <w:pStyle w:val="D98F7765D0C641D28819CB1665372901"/>
          </w:pPr>
          <w:r>
            <w:t>Last Name, Year</w:t>
          </w:r>
        </w:p>
      </w:docPartBody>
    </w:docPart>
    <w:docPart>
      <w:docPartPr>
        <w:name w:val="05D475F1886B40CE888E33618F912C7F"/>
        <w:category>
          <w:name w:val="General"/>
          <w:gallery w:val="placeholder"/>
        </w:category>
        <w:types>
          <w:type w:val="bbPlcHdr"/>
        </w:types>
        <w:behaviors>
          <w:behavior w:val="content"/>
        </w:behaviors>
        <w:guid w:val="{480EC791-4588-48B7-BDDD-4E07031A6392}"/>
      </w:docPartPr>
      <w:docPartBody>
        <w:p w:rsidR="003D5CAA" w:rsidRDefault="003D5CAA">
          <w:pPr>
            <w:pStyle w:val="05D475F1886B40CE888E33618F912C7F"/>
          </w:pPr>
          <w:r>
            <w:t>Footnotes</w:t>
          </w:r>
        </w:p>
      </w:docPartBody>
    </w:docPart>
    <w:docPart>
      <w:docPartPr>
        <w:name w:val="395D36CC007141C2A712C347348F4782"/>
        <w:category>
          <w:name w:val="General"/>
          <w:gallery w:val="placeholder"/>
        </w:category>
        <w:types>
          <w:type w:val="bbPlcHdr"/>
        </w:types>
        <w:behaviors>
          <w:behavior w:val="content"/>
        </w:behaviors>
        <w:guid w:val="{7F631980-C056-448C-8E89-7C4C24286C1C}"/>
      </w:docPartPr>
      <w:docPartBody>
        <w:p w:rsidR="003D5CAA" w:rsidRDefault="003D5CAA">
          <w:pPr>
            <w:pStyle w:val="395D36CC007141C2A712C347348F478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A9DBC5A88C643ED9746AB3FAEF02BAA"/>
        <w:category>
          <w:name w:val="General"/>
          <w:gallery w:val="placeholder"/>
        </w:category>
        <w:types>
          <w:type w:val="bbPlcHdr"/>
        </w:types>
        <w:behaviors>
          <w:behavior w:val="content"/>
        </w:behaviors>
        <w:guid w:val="{35974061-C92D-414A-A4D3-ABB1E55AABB3}"/>
      </w:docPartPr>
      <w:docPartBody>
        <w:p w:rsidR="003D5CAA" w:rsidRDefault="003D5CAA">
          <w:pPr>
            <w:pStyle w:val="5A9DBC5A88C643ED9746AB3FAEF02BAA"/>
          </w:pPr>
          <w:r w:rsidRPr="00C0601E">
            <w:t>[Table Title]</w:t>
          </w:r>
        </w:p>
      </w:docPartBody>
    </w:docPart>
    <w:docPart>
      <w:docPartPr>
        <w:name w:val="46A04BD5684D4423A81763104750FE5F"/>
        <w:category>
          <w:name w:val="General"/>
          <w:gallery w:val="placeholder"/>
        </w:category>
        <w:types>
          <w:type w:val="bbPlcHdr"/>
        </w:types>
        <w:behaviors>
          <w:behavior w:val="content"/>
        </w:behaviors>
        <w:guid w:val="{68ADD17A-CC79-48F4-A47C-79F7DFF4F433}"/>
      </w:docPartPr>
      <w:docPartBody>
        <w:p w:rsidR="003D5CAA" w:rsidRDefault="003D5CAA">
          <w:pPr>
            <w:pStyle w:val="46A04BD5684D4423A81763104750FE5F"/>
          </w:pPr>
          <w:r w:rsidRPr="00BF4184">
            <w:t>Column Head</w:t>
          </w:r>
        </w:p>
      </w:docPartBody>
    </w:docPart>
    <w:docPart>
      <w:docPartPr>
        <w:name w:val="C12B811297A447C785F7CEEFBE7AFE1B"/>
        <w:category>
          <w:name w:val="General"/>
          <w:gallery w:val="placeholder"/>
        </w:category>
        <w:types>
          <w:type w:val="bbPlcHdr"/>
        </w:types>
        <w:behaviors>
          <w:behavior w:val="content"/>
        </w:behaviors>
        <w:guid w:val="{889DAA1E-EA83-4228-BCA6-29CCFA50C93F}"/>
      </w:docPartPr>
      <w:docPartBody>
        <w:p w:rsidR="003D5CAA" w:rsidRDefault="003D5CAA">
          <w:pPr>
            <w:pStyle w:val="C12B811297A447C785F7CEEFBE7AFE1B"/>
          </w:pPr>
          <w:r w:rsidRPr="00BF4184">
            <w:t>Column Head</w:t>
          </w:r>
        </w:p>
      </w:docPartBody>
    </w:docPart>
    <w:docPart>
      <w:docPartPr>
        <w:name w:val="5D703F1107ED46169EBDF7D4DA3AED93"/>
        <w:category>
          <w:name w:val="General"/>
          <w:gallery w:val="placeholder"/>
        </w:category>
        <w:types>
          <w:type w:val="bbPlcHdr"/>
        </w:types>
        <w:behaviors>
          <w:behavior w:val="content"/>
        </w:behaviors>
        <w:guid w:val="{93905B91-8363-4EF4-A894-544A1E1EAA13}"/>
      </w:docPartPr>
      <w:docPartBody>
        <w:p w:rsidR="003D5CAA" w:rsidRDefault="003D5CAA">
          <w:pPr>
            <w:pStyle w:val="5D703F1107ED46169EBDF7D4DA3AED93"/>
          </w:pPr>
          <w:r w:rsidRPr="00BF4184">
            <w:t>Column Head</w:t>
          </w:r>
        </w:p>
      </w:docPartBody>
    </w:docPart>
    <w:docPart>
      <w:docPartPr>
        <w:name w:val="C4CB10A8E8824AB295D6968EACF339D3"/>
        <w:category>
          <w:name w:val="General"/>
          <w:gallery w:val="placeholder"/>
        </w:category>
        <w:types>
          <w:type w:val="bbPlcHdr"/>
        </w:types>
        <w:behaviors>
          <w:behavior w:val="content"/>
        </w:behaviors>
        <w:guid w:val="{FF5E67E7-F371-43F5-BE7E-93B3189E75FC}"/>
      </w:docPartPr>
      <w:docPartBody>
        <w:p w:rsidR="003D5CAA" w:rsidRDefault="003D5CAA">
          <w:pPr>
            <w:pStyle w:val="C4CB10A8E8824AB295D6968EACF339D3"/>
          </w:pPr>
          <w:r w:rsidRPr="00BF4184">
            <w:t>Column Head</w:t>
          </w:r>
        </w:p>
      </w:docPartBody>
    </w:docPart>
    <w:docPart>
      <w:docPartPr>
        <w:name w:val="5D0ADC9E131C4314BC5CA7A6012D400B"/>
        <w:category>
          <w:name w:val="General"/>
          <w:gallery w:val="placeholder"/>
        </w:category>
        <w:types>
          <w:type w:val="bbPlcHdr"/>
        </w:types>
        <w:behaviors>
          <w:behavior w:val="content"/>
        </w:behaviors>
        <w:guid w:val="{DA7A409D-7DA8-497B-9618-DC01AAD08F40}"/>
      </w:docPartPr>
      <w:docPartBody>
        <w:p w:rsidR="003D5CAA" w:rsidRDefault="003D5CAA">
          <w:pPr>
            <w:pStyle w:val="5D0ADC9E131C4314BC5CA7A6012D400B"/>
          </w:pPr>
          <w:r w:rsidRPr="00BF4184">
            <w:t>Column Head</w:t>
          </w:r>
        </w:p>
      </w:docPartBody>
    </w:docPart>
    <w:docPart>
      <w:docPartPr>
        <w:name w:val="844D824B9FE04A8B9A451D25010F5892"/>
        <w:category>
          <w:name w:val="General"/>
          <w:gallery w:val="placeholder"/>
        </w:category>
        <w:types>
          <w:type w:val="bbPlcHdr"/>
        </w:types>
        <w:behaviors>
          <w:behavior w:val="content"/>
        </w:behaviors>
        <w:guid w:val="{DA200876-6D8C-4177-88B0-D119CDC75B1A}"/>
      </w:docPartPr>
      <w:docPartBody>
        <w:p w:rsidR="003D5CAA" w:rsidRDefault="003D5CAA">
          <w:pPr>
            <w:pStyle w:val="844D824B9FE04A8B9A451D25010F5892"/>
          </w:pPr>
          <w:r w:rsidRPr="00BF4184">
            <w:t>Row Head</w:t>
          </w:r>
        </w:p>
      </w:docPartBody>
    </w:docPart>
    <w:docPart>
      <w:docPartPr>
        <w:name w:val="6D58160745994186AD03CB511D771F8C"/>
        <w:category>
          <w:name w:val="General"/>
          <w:gallery w:val="placeholder"/>
        </w:category>
        <w:types>
          <w:type w:val="bbPlcHdr"/>
        </w:types>
        <w:behaviors>
          <w:behavior w:val="content"/>
        </w:behaviors>
        <w:guid w:val="{0398FF9E-1FB7-41E4-86C8-55700E5CA2D3}"/>
      </w:docPartPr>
      <w:docPartBody>
        <w:p w:rsidR="003D5CAA" w:rsidRDefault="003D5CAA">
          <w:pPr>
            <w:pStyle w:val="6D58160745994186AD03CB511D771F8C"/>
          </w:pPr>
          <w:r w:rsidRPr="00BF4184">
            <w:t>123</w:t>
          </w:r>
        </w:p>
      </w:docPartBody>
    </w:docPart>
    <w:docPart>
      <w:docPartPr>
        <w:name w:val="ED235785D0214424BA666CD332AFAE46"/>
        <w:category>
          <w:name w:val="General"/>
          <w:gallery w:val="placeholder"/>
        </w:category>
        <w:types>
          <w:type w:val="bbPlcHdr"/>
        </w:types>
        <w:behaviors>
          <w:behavior w:val="content"/>
        </w:behaviors>
        <w:guid w:val="{8D9843DF-A7E6-4F6D-A76A-B508C48C2D3B}"/>
      </w:docPartPr>
      <w:docPartBody>
        <w:p w:rsidR="003D5CAA" w:rsidRDefault="003D5CAA">
          <w:pPr>
            <w:pStyle w:val="ED235785D0214424BA666CD332AFAE46"/>
          </w:pPr>
          <w:r w:rsidRPr="00BF4184">
            <w:t>123</w:t>
          </w:r>
        </w:p>
      </w:docPartBody>
    </w:docPart>
    <w:docPart>
      <w:docPartPr>
        <w:name w:val="0B2DDEC45CA4404182F5B1435206DCAE"/>
        <w:category>
          <w:name w:val="General"/>
          <w:gallery w:val="placeholder"/>
        </w:category>
        <w:types>
          <w:type w:val="bbPlcHdr"/>
        </w:types>
        <w:behaviors>
          <w:behavior w:val="content"/>
        </w:behaviors>
        <w:guid w:val="{442F3F9D-9C60-4D7C-B082-8C158E1AB5FF}"/>
      </w:docPartPr>
      <w:docPartBody>
        <w:p w:rsidR="003D5CAA" w:rsidRDefault="003D5CAA">
          <w:pPr>
            <w:pStyle w:val="0B2DDEC45CA4404182F5B1435206DCAE"/>
          </w:pPr>
          <w:r w:rsidRPr="00BF4184">
            <w:t>123</w:t>
          </w:r>
        </w:p>
      </w:docPartBody>
    </w:docPart>
    <w:docPart>
      <w:docPartPr>
        <w:name w:val="263BB722EAC64E63AF7EDC4A882A0285"/>
        <w:category>
          <w:name w:val="General"/>
          <w:gallery w:val="placeholder"/>
        </w:category>
        <w:types>
          <w:type w:val="bbPlcHdr"/>
        </w:types>
        <w:behaviors>
          <w:behavior w:val="content"/>
        </w:behaviors>
        <w:guid w:val="{F2564972-8854-4B64-84F0-52A75E6BB59E}"/>
      </w:docPartPr>
      <w:docPartBody>
        <w:p w:rsidR="003D5CAA" w:rsidRDefault="003D5CAA">
          <w:pPr>
            <w:pStyle w:val="263BB722EAC64E63AF7EDC4A882A0285"/>
          </w:pPr>
          <w:r w:rsidRPr="00BF4184">
            <w:t>123</w:t>
          </w:r>
        </w:p>
      </w:docPartBody>
    </w:docPart>
    <w:docPart>
      <w:docPartPr>
        <w:name w:val="C032CE3587A54F3B8D5DD6A38753F87A"/>
        <w:category>
          <w:name w:val="General"/>
          <w:gallery w:val="placeholder"/>
        </w:category>
        <w:types>
          <w:type w:val="bbPlcHdr"/>
        </w:types>
        <w:behaviors>
          <w:behavior w:val="content"/>
        </w:behaviors>
        <w:guid w:val="{1742D4A1-D4F4-4945-90BC-85EE052CB15A}"/>
      </w:docPartPr>
      <w:docPartBody>
        <w:p w:rsidR="003D5CAA" w:rsidRDefault="003D5CAA">
          <w:pPr>
            <w:pStyle w:val="C032CE3587A54F3B8D5DD6A38753F87A"/>
          </w:pPr>
          <w:r w:rsidRPr="00BF4184">
            <w:t>Row Head</w:t>
          </w:r>
        </w:p>
      </w:docPartBody>
    </w:docPart>
    <w:docPart>
      <w:docPartPr>
        <w:name w:val="36D2854FCB8E4CF597B4251876BAB0E8"/>
        <w:category>
          <w:name w:val="General"/>
          <w:gallery w:val="placeholder"/>
        </w:category>
        <w:types>
          <w:type w:val="bbPlcHdr"/>
        </w:types>
        <w:behaviors>
          <w:behavior w:val="content"/>
        </w:behaviors>
        <w:guid w:val="{1E2B0C7E-DC1B-40A6-8906-9A4C053B45FF}"/>
      </w:docPartPr>
      <w:docPartBody>
        <w:p w:rsidR="003D5CAA" w:rsidRDefault="003D5CAA">
          <w:pPr>
            <w:pStyle w:val="36D2854FCB8E4CF597B4251876BAB0E8"/>
          </w:pPr>
          <w:r w:rsidRPr="00BF4184">
            <w:t>456</w:t>
          </w:r>
        </w:p>
      </w:docPartBody>
    </w:docPart>
    <w:docPart>
      <w:docPartPr>
        <w:name w:val="A17793B80BE5474E9C32EEC14D202853"/>
        <w:category>
          <w:name w:val="General"/>
          <w:gallery w:val="placeholder"/>
        </w:category>
        <w:types>
          <w:type w:val="bbPlcHdr"/>
        </w:types>
        <w:behaviors>
          <w:behavior w:val="content"/>
        </w:behaviors>
        <w:guid w:val="{AF4C61E9-BA27-4E39-9C57-A8A8D5A5B673}"/>
      </w:docPartPr>
      <w:docPartBody>
        <w:p w:rsidR="003D5CAA" w:rsidRDefault="003D5CAA">
          <w:pPr>
            <w:pStyle w:val="A17793B80BE5474E9C32EEC14D202853"/>
          </w:pPr>
          <w:r w:rsidRPr="00BF4184">
            <w:t>456</w:t>
          </w:r>
        </w:p>
      </w:docPartBody>
    </w:docPart>
    <w:docPart>
      <w:docPartPr>
        <w:name w:val="FA3D2BF6D5E140249A06EAE7591075C0"/>
        <w:category>
          <w:name w:val="General"/>
          <w:gallery w:val="placeholder"/>
        </w:category>
        <w:types>
          <w:type w:val="bbPlcHdr"/>
        </w:types>
        <w:behaviors>
          <w:behavior w:val="content"/>
        </w:behaviors>
        <w:guid w:val="{8233F65A-5EB7-4CAD-8F9B-79EE2B3A6A88}"/>
      </w:docPartPr>
      <w:docPartBody>
        <w:p w:rsidR="003D5CAA" w:rsidRDefault="003D5CAA">
          <w:pPr>
            <w:pStyle w:val="FA3D2BF6D5E140249A06EAE7591075C0"/>
          </w:pPr>
          <w:r w:rsidRPr="00BF4184">
            <w:t>456</w:t>
          </w:r>
        </w:p>
      </w:docPartBody>
    </w:docPart>
    <w:docPart>
      <w:docPartPr>
        <w:name w:val="9CF92F2895E84152AE2B13CC608C2E55"/>
        <w:category>
          <w:name w:val="General"/>
          <w:gallery w:val="placeholder"/>
        </w:category>
        <w:types>
          <w:type w:val="bbPlcHdr"/>
        </w:types>
        <w:behaviors>
          <w:behavior w:val="content"/>
        </w:behaviors>
        <w:guid w:val="{C834FEC5-52E2-467D-B98D-B593E0311190}"/>
      </w:docPartPr>
      <w:docPartBody>
        <w:p w:rsidR="003D5CAA" w:rsidRDefault="003D5CAA">
          <w:pPr>
            <w:pStyle w:val="9CF92F2895E84152AE2B13CC608C2E55"/>
          </w:pPr>
          <w:r w:rsidRPr="00BF4184">
            <w:t>456</w:t>
          </w:r>
        </w:p>
      </w:docPartBody>
    </w:docPart>
    <w:docPart>
      <w:docPartPr>
        <w:name w:val="FCB6552868774EFF89EAA1BC52D717F6"/>
        <w:category>
          <w:name w:val="General"/>
          <w:gallery w:val="placeholder"/>
        </w:category>
        <w:types>
          <w:type w:val="bbPlcHdr"/>
        </w:types>
        <w:behaviors>
          <w:behavior w:val="content"/>
        </w:behaviors>
        <w:guid w:val="{9C0C5F46-262C-4516-A7EE-7197DCEF5C25}"/>
      </w:docPartPr>
      <w:docPartBody>
        <w:p w:rsidR="003D5CAA" w:rsidRDefault="003D5CAA">
          <w:pPr>
            <w:pStyle w:val="FCB6552868774EFF89EAA1BC52D717F6"/>
          </w:pPr>
          <w:r w:rsidRPr="00BF4184">
            <w:t>Row Head</w:t>
          </w:r>
        </w:p>
      </w:docPartBody>
    </w:docPart>
    <w:docPart>
      <w:docPartPr>
        <w:name w:val="23CC1CAE386F454D919A2B049FDE4643"/>
        <w:category>
          <w:name w:val="General"/>
          <w:gallery w:val="placeholder"/>
        </w:category>
        <w:types>
          <w:type w:val="bbPlcHdr"/>
        </w:types>
        <w:behaviors>
          <w:behavior w:val="content"/>
        </w:behaviors>
        <w:guid w:val="{8D4F6181-7186-4E76-B940-719EF1C8B8BB}"/>
      </w:docPartPr>
      <w:docPartBody>
        <w:p w:rsidR="003D5CAA" w:rsidRDefault="003D5CAA">
          <w:pPr>
            <w:pStyle w:val="23CC1CAE386F454D919A2B049FDE4643"/>
          </w:pPr>
          <w:r w:rsidRPr="00BF4184">
            <w:t>789</w:t>
          </w:r>
        </w:p>
      </w:docPartBody>
    </w:docPart>
    <w:docPart>
      <w:docPartPr>
        <w:name w:val="2948F22DCBD64BD7B5AAAE32E14896CB"/>
        <w:category>
          <w:name w:val="General"/>
          <w:gallery w:val="placeholder"/>
        </w:category>
        <w:types>
          <w:type w:val="bbPlcHdr"/>
        </w:types>
        <w:behaviors>
          <w:behavior w:val="content"/>
        </w:behaviors>
        <w:guid w:val="{87B286EE-270C-4056-84B3-7377D386DAE0}"/>
      </w:docPartPr>
      <w:docPartBody>
        <w:p w:rsidR="003D5CAA" w:rsidRDefault="003D5CAA">
          <w:pPr>
            <w:pStyle w:val="2948F22DCBD64BD7B5AAAE32E14896CB"/>
          </w:pPr>
          <w:r w:rsidRPr="00BF4184">
            <w:t>789</w:t>
          </w:r>
        </w:p>
      </w:docPartBody>
    </w:docPart>
    <w:docPart>
      <w:docPartPr>
        <w:name w:val="84BDC37BADA24A3C94D26D3BD3372DD8"/>
        <w:category>
          <w:name w:val="General"/>
          <w:gallery w:val="placeholder"/>
        </w:category>
        <w:types>
          <w:type w:val="bbPlcHdr"/>
        </w:types>
        <w:behaviors>
          <w:behavior w:val="content"/>
        </w:behaviors>
        <w:guid w:val="{6F63AF0B-12A8-441B-AF9B-10081B2C27B4}"/>
      </w:docPartPr>
      <w:docPartBody>
        <w:p w:rsidR="003D5CAA" w:rsidRDefault="003D5CAA">
          <w:pPr>
            <w:pStyle w:val="84BDC37BADA24A3C94D26D3BD3372DD8"/>
          </w:pPr>
          <w:r w:rsidRPr="00BF4184">
            <w:t>789</w:t>
          </w:r>
        </w:p>
      </w:docPartBody>
    </w:docPart>
    <w:docPart>
      <w:docPartPr>
        <w:name w:val="F9BB6CAAB9854512AFD3DF35464A7BA8"/>
        <w:category>
          <w:name w:val="General"/>
          <w:gallery w:val="placeholder"/>
        </w:category>
        <w:types>
          <w:type w:val="bbPlcHdr"/>
        </w:types>
        <w:behaviors>
          <w:behavior w:val="content"/>
        </w:behaviors>
        <w:guid w:val="{1776C969-14BD-44DA-B5D8-986771D4CC46}"/>
      </w:docPartPr>
      <w:docPartBody>
        <w:p w:rsidR="003D5CAA" w:rsidRDefault="003D5CAA">
          <w:pPr>
            <w:pStyle w:val="F9BB6CAAB9854512AFD3DF35464A7BA8"/>
          </w:pPr>
          <w:r w:rsidRPr="00BF4184">
            <w:t>789</w:t>
          </w:r>
        </w:p>
      </w:docPartBody>
    </w:docPart>
    <w:docPart>
      <w:docPartPr>
        <w:name w:val="854C283D466B4B6AB2FB30E5B47E15A4"/>
        <w:category>
          <w:name w:val="General"/>
          <w:gallery w:val="placeholder"/>
        </w:category>
        <w:types>
          <w:type w:val="bbPlcHdr"/>
        </w:types>
        <w:behaviors>
          <w:behavior w:val="content"/>
        </w:behaviors>
        <w:guid w:val="{052FA408-1DB7-481B-A342-DD1EAED96B2A}"/>
      </w:docPartPr>
      <w:docPartBody>
        <w:p w:rsidR="003D5CAA" w:rsidRDefault="003D5CAA">
          <w:pPr>
            <w:pStyle w:val="854C283D466B4B6AB2FB30E5B47E15A4"/>
          </w:pPr>
          <w:r w:rsidRPr="00BF4184">
            <w:t>Row Head</w:t>
          </w:r>
        </w:p>
      </w:docPartBody>
    </w:docPart>
    <w:docPart>
      <w:docPartPr>
        <w:name w:val="BA5EAD02B6C349918ACDB045FAD6457B"/>
        <w:category>
          <w:name w:val="General"/>
          <w:gallery w:val="placeholder"/>
        </w:category>
        <w:types>
          <w:type w:val="bbPlcHdr"/>
        </w:types>
        <w:behaviors>
          <w:behavior w:val="content"/>
        </w:behaviors>
        <w:guid w:val="{58DF48DB-F4E1-4B72-9351-EF898ADFC95A}"/>
      </w:docPartPr>
      <w:docPartBody>
        <w:p w:rsidR="003D5CAA" w:rsidRDefault="003D5CAA">
          <w:pPr>
            <w:pStyle w:val="BA5EAD02B6C349918ACDB045FAD6457B"/>
          </w:pPr>
          <w:r w:rsidRPr="00BF4184">
            <w:t>123</w:t>
          </w:r>
        </w:p>
      </w:docPartBody>
    </w:docPart>
    <w:docPart>
      <w:docPartPr>
        <w:name w:val="04B301CCB4E549E7B4D58F883CB48F58"/>
        <w:category>
          <w:name w:val="General"/>
          <w:gallery w:val="placeholder"/>
        </w:category>
        <w:types>
          <w:type w:val="bbPlcHdr"/>
        </w:types>
        <w:behaviors>
          <w:behavior w:val="content"/>
        </w:behaviors>
        <w:guid w:val="{8401D3FB-D4D7-441D-A457-841880EAE628}"/>
      </w:docPartPr>
      <w:docPartBody>
        <w:p w:rsidR="003D5CAA" w:rsidRDefault="003D5CAA">
          <w:pPr>
            <w:pStyle w:val="04B301CCB4E549E7B4D58F883CB48F58"/>
          </w:pPr>
          <w:r w:rsidRPr="00BF4184">
            <w:t>123</w:t>
          </w:r>
        </w:p>
      </w:docPartBody>
    </w:docPart>
    <w:docPart>
      <w:docPartPr>
        <w:name w:val="403E9803DE9946CDA4239573045A1642"/>
        <w:category>
          <w:name w:val="General"/>
          <w:gallery w:val="placeholder"/>
        </w:category>
        <w:types>
          <w:type w:val="bbPlcHdr"/>
        </w:types>
        <w:behaviors>
          <w:behavior w:val="content"/>
        </w:behaviors>
        <w:guid w:val="{CBB4C599-0DB2-43D9-94A1-C8586AE3FA5F}"/>
      </w:docPartPr>
      <w:docPartBody>
        <w:p w:rsidR="003D5CAA" w:rsidRDefault="003D5CAA">
          <w:pPr>
            <w:pStyle w:val="403E9803DE9946CDA4239573045A1642"/>
          </w:pPr>
          <w:r w:rsidRPr="00BF4184">
            <w:t>123</w:t>
          </w:r>
        </w:p>
      </w:docPartBody>
    </w:docPart>
    <w:docPart>
      <w:docPartPr>
        <w:name w:val="8B54A6F2775645F4AB9EBE998F3EBF29"/>
        <w:category>
          <w:name w:val="General"/>
          <w:gallery w:val="placeholder"/>
        </w:category>
        <w:types>
          <w:type w:val="bbPlcHdr"/>
        </w:types>
        <w:behaviors>
          <w:behavior w:val="content"/>
        </w:behaviors>
        <w:guid w:val="{01A47547-8E66-466B-A81A-20406B15D022}"/>
      </w:docPartPr>
      <w:docPartBody>
        <w:p w:rsidR="003D5CAA" w:rsidRDefault="003D5CAA">
          <w:pPr>
            <w:pStyle w:val="8B54A6F2775645F4AB9EBE998F3EBF29"/>
          </w:pPr>
          <w:r w:rsidRPr="00BF4184">
            <w:t>123</w:t>
          </w:r>
        </w:p>
      </w:docPartBody>
    </w:docPart>
    <w:docPart>
      <w:docPartPr>
        <w:name w:val="BAFA77ED43AD44D3A9350A84DA1E3A8C"/>
        <w:category>
          <w:name w:val="General"/>
          <w:gallery w:val="placeholder"/>
        </w:category>
        <w:types>
          <w:type w:val="bbPlcHdr"/>
        </w:types>
        <w:behaviors>
          <w:behavior w:val="content"/>
        </w:behaviors>
        <w:guid w:val="{C92ABACC-E84C-472B-8D06-0029E75B7958}"/>
      </w:docPartPr>
      <w:docPartBody>
        <w:p w:rsidR="003D5CAA" w:rsidRDefault="003D5CAA">
          <w:pPr>
            <w:pStyle w:val="BAFA77ED43AD44D3A9350A84DA1E3A8C"/>
          </w:pPr>
          <w:r w:rsidRPr="00BF4184">
            <w:t>Row Head</w:t>
          </w:r>
        </w:p>
      </w:docPartBody>
    </w:docPart>
    <w:docPart>
      <w:docPartPr>
        <w:name w:val="084D869794BE467BA9023CF1EE7C85E0"/>
        <w:category>
          <w:name w:val="General"/>
          <w:gallery w:val="placeholder"/>
        </w:category>
        <w:types>
          <w:type w:val="bbPlcHdr"/>
        </w:types>
        <w:behaviors>
          <w:behavior w:val="content"/>
        </w:behaviors>
        <w:guid w:val="{FC276790-8BE0-4BD5-A0EC-938DD31C3A26}"/>
      </w:docPartPr>
      <w:docPartBody>
        <w:p w:rsidR="003D5CAA" w:rsidRDefault="003D5CAA">
          <w:pPr>
            <w:pStyle w:val="084D869794BE467BA9023CF1EE7C85E0"/>
          </w:pPr>
          <w:r w:rsidRPr="00BF4184">
            <w:t>456</w:t>
          </w:r>
        </w:p>
      </w:docPartBody>
    </w:docPart>
    <w:docPart>
      <w:docPartPr>
        <w:name w:val="B97BB9C2584E42E3B2341FD4EFA905E7"/>
        <w:category>
          <w:name w:val="General"/>
          <w:gallery w:val="placeholder"/>
        </w:category>
        <w:types>
          <w:type w:val="bbPlcHdr"/>
        </w:types>
        <w:behaviors>
          <w:behavior w:val="content"/>
        </w:behaviors>
        <w:guid w:val="{C4897ADA-88E8-484A-A061-5B6CDC64A34F}"/>
      </w:docPartPr>
      <w:docPartBody>
        <w:p w:rsidR="003D5CAA" w:rsidRDefault="003D5CAA">
          <w:pPr>
            <w:pStyle w:val="B97BB9C2584E42E3B2341FD4EFA905E7"/>
          </w:pPr>
          <w:r w:rsidRPr="00BF4184">
            <w:t>456</w:t>
          </w:r>
        </w:p>
      </w:docPartBody>
    </w:docPart>
    <w:docPart>
      <w:docPartPr>
        <w:name w:val="E92805CAD60344E5AF54571828782FE3"/>
        <w:category>
          <w:name w:val="General"/>
          <w:gallery w:val="placeholder"/>
        </w:category>
        <w:types>
          <w:type w:val="bbPlcHdr"/>
        </w:types>
        <w:behaviors>
          <w:behavior w:val="content"/>
        </w:behaviors>
        <w:guid w:val="{9B28E3FA-6B95-4C28-9B09-BFDA4D72FD53}"/>
      </w:docPartPr>
      <w:docPartBody>
        <w:p w:rsidR="003D5CAA" w:rsidRDefault="003D5CAA">
          <w:pPr>
            <w:pStyle w:val="E92805CAD60344E5AF54571828782FE3"/>
          </w:pPr>
          <w:r w:rsidRPr="00BF4184">
            <w:t>456</w:t>
          </w:r>
        </w:p>
      </w:docPartBody>
    </w:docPart>
    <w:docPart>
      <w:docPartPr>
        <w:name w:val="64A5A2BF5FC2432DB9A5C6EDC3AED260"/>
        <w:category>
          <w:name w:val="General"/>
          <w:gallery w:val="placeholder"/>
        </w:category>
        <w:types>
          <w:type w:val="bbPlcHdr"/>
        </w:types>
        <w:behaviors>
          <w:behavior w:val="content"/>
        </w:behaviors>
        <w:guid w:val="{C7B24E1F-9E1A-437D-8A35-3A9BC3C7D2DC}"/>
      </w:docPartPr>
      <w:docPartBody>
        <w:p w:rsidR="003D5CAA" w:rsidRDefault="003D5CAA">
          <w:pPr>
            <w:pStyle w:val="64A5A2BF5FC2432DB9A5C6EDC3AED260"/>
          </w:pPr>
          <w:r w:rsidRPr="00BF4184">
            <w:t>456</w:t>
          </w:r>
        </w:p>
      </w:docPartBody>
    </w:docPart>
    <w:docPart>
      <w:docPartPr>
        <w:name w:val="1FA91B328B384D5C93725CDDF80A0AD8"/>
        <w:category>
          <w:name w:val="General"/>
          <w:gallery w:val="placeholder"/>
        </w:category>
        <w:types>
          <w:type w:val="bbPlcHdr"/>
        </w:types>
        <w:behaviors>
          <w:behavior w:val="content"/>
        </w:behaviors>
        <w:guid w:val="{2A9D00F3-39D6-4E75-9CAD-643EF7BF70FF}"/>
      </w:docPartPr>
      <w:docPartBody>
        <w:p w:rsidR="003D5CAA" w:rsidRDefault="003D5CAA">
          <w:pPr>
            <w:pStyle w:val="1FA91B328B384D5C93725CDDF80A0AD8"/>
          </w:pPr>
          <w:r w:rsidRPr="00BF4184">
            <w:t>Row Head</w:t>
          </w:r>
        </w:p>
      </w:docPartBody>
    </w:docPart>
    <w:docPart>
      <w:docPartPr>
        <w:name w:val="550D2ADCD83D4F288BE384047C809DB0"/>
        <w:category>
          <w:name w:val="General"/>
          <w:gallery w:val="placeholder"/>
        </w:category>
        <w:types>
          <w:type w:val="bbPlcHdr"/>
        </w:types>
        <w:behaviors>
          <w:behavior w:val="content"/>
        </w:behaviors>
        <w:guid w:val="{4ABAF539-101C-469C-A845-D2D8F269A83A}"/>
      </w:docPartPr>
      <w:docPartBody>
        <w:p w:rsidR="003D5CAA" w:rsidRDefault="003D5CAA">
          <w:pPr>
            <w:pStyle w:val="550D2ADCD83D4F288BE384047C809DB0"/>
          </w:pPr>
          <w:r w:rsidRPr="00BF4184">
            <w:t>789</w:t>
          </w:r>
        </w:p>
      </w:docPartBody>
    </w:docPart>
    <w:docPart>
      <w:docPartPr>
        <w:name w:val="0E0D039B59304B2B9DFFECAE4DCE8B4D"/>
        <w:category>
          <w:name w:val="General"/>
          <w:gallery w:val="placeholder"/>
        </w:category>
        <w:types>
          <w:type w:val="bbPlcHdr"/>
        </w:types>
        <w:behaviors>
          <w:behavior w:val="content"/>
        </w:behaviors>
        <w:guid w:val="{0CAC91E5-4FE5-48F9-A232-0445341D0886}"/>
      </w:docPartPr>
      <w:docPartBody>
        <w:p w:rsidR="003D5CAA" w:rsidRDefault="003D5CAA">
          <w:pPr>
            <w:pStyle w:val="0E0D039B59304B2B9DFFECAE4DCE8B4D"/>
          </w:pPr>
          <w:r w:rsidRPr="00BF4184">
            <w:t>789</w:t>
          </w:r>
        </w:p>
      </w:docPartBody>
    </w:docPart>
    <w:docPart>
      <w:docPartPr>
        <w:name w:val="0707B39DBB174966A0A47C37D54F249E"/>
        <w:category>
          <w:name w:val="General"/>
          <w:gallery w:val="placeholder"/>
        </w:category>
        <w:types>
          <w:type w:val="bbPlcHdr"/>
        </w:types>
        <w:behaviors>
          <w:behavior w:val="content"/>
        </w:behaviors>
        <w:guid w:val="{56B2D981-1D8D-4074-8D72-C05B83D581AA}"/>
      </w:docPartPr>
      <w:docPartBody>
        <w:p w:rsidR="003D5CAA" w:rsidRDefault="003D5CAA">
          <w:pPr>
            <w:pStyle w:val="0707B39DBB174966A0A47C37D54F249E"/>
          </w:pPr>
          <w:r w:rsidRPr="00BF4184">
            <w:t>789</w:t>
          </w:r>
        </w:p>
      </w:docPartBody>
    </w:docPart>
    <w:docPart>
      <w:docPartPr>
        <w:name w:val="842B12593034415EA7894035968BD7BB"/>
        <w:category>
          <w:name w:val="General"/>
          <w:gallery w:val="placeholder"/>
        </w:category>
        <w:types>
          <w:type w:val="bbPlcHdr"/>
        </w:types>
        <w:behaviors>
          <w:behavior w:val="content"/>
        </w:behaviors>
        <w:guid w:val="{45ABDFE9-CCA9-4CB5-8B1E-E6D45D355AD3}"/>
      </w:docPartPr>
      <w:docPartBody>
        <w:p w:rsidR="003D5CAA" w:rsidRDefault="003D5CAA">
          <w:pPr>
            <w:pStyle w:val="842B12593034415EA7894035968BD7BB"/>
          </w:pPr>
          <w:r w:rsidRPr="00BF4184">
            <w:t>789</w:t>
          </w:r>
        </w:p>
      </w:docPartBody>
    </w:docPart>
    <w:docPart>
      <w:docPartPr>
        <w:name w:val="0345E14FAE1B40C6A6211A47E5532E46"/>
        <w:category>
          <w:name w:val="General"/>
          <w:gallery w:val="placeholder"/>
        </w:category>
        <w:types>
          <w:type w:val="bbPlcHdr"/>
        </w:types>
        <w:behaviors>
          <w:behavior w:val="content"/>
        </w:behaviors>
        <w:guid w:val="{A36F4B02-4A35-422C-879D-4653B1E02574}"/>
      </w:docPartPr>
      <w:docPartBody>
        <w:p w:rsidR="003D5CAA" w:rsidRDefault="003D5CAA">
          <w:pPr>
            <w:pStyle w:val="0345E14FAE1B40C6A6211A47E5532E4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475F7A0DC063493581FE0F9A928B4D53"/>
        <w:category>
          <w:name w:val="General"/>
          <w:gallery w:val="placeholder"/>
        </w:category>
        <w:types>
          <w:type w:val="bbPlcHdr"/>
        </w:types>
        <w:behaviors>
          <w:behavior w:val="content"/>
        </w:behaviors>
        <w:guid w:val="{2D7A0209-9B86-4CD9-BEBE-75F18041254B}"/>
      </w:docPartPr>
      <w:docPartBody>
        <w:p w:rsidR="003D5CAA" w:rsidRDefault="003D5CAA">
          <w:pPr>
            <w:pStyle w:val="475F7A0DC063493581FE0F9A928B4D53"/>
          </w:pPr>
          <w:r w:rsidRPr="005D3A03">
            <w:t>Figures title:</w:t>
          </w:r>
        </w:p>
      </w:docPartBody>
    </w:docPart>
    <w:docPart>
      <w:docPartPr>
        <w:name w:val="5F698CD313164212A55DAF123128CAEA"/>
        <w:category>
          <w:name w:val="General"/>
          <w:gallery w:val="placeholder"/>
        </w:category>
        <w:types>
          <w:type w:val="bbPlcHdr"/>
        </w:types>
        <w:behaviors>
          <w:behavior w:val="content"/>
        </w:behaviors>
        <w:guid w:val="{320A45EF-2D4E-45AD-ADDD-57DA552E8422}"/>
      </w:docPartPr>
      <w:docPartBody>
        <w:p w:rsidR="003D5CAA" w:rsidRDefault="003D5CAA">
          <w:pPr>
            <w:pStyle w:val="5F698CD313164212A55DAF123128CAE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AA"/>
    <w:rsid w:val="003D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8A6FE9BBCE4B0F91537093BF52B4B2">
    <w:name w:val="5F8A6FE9BBCE4B0F91537093BF52B4B2"/>
  </w:style>
  <w:style w:type="paragraph" w:customStyle="1" w:styleId="477E190D6FE34B089BF5DADA59E9A6F0">
    <w:name w:val="477E190D6FE34B089BF5DADA59E9A6F0"/>
  </w:style>
  <w:style w:type="paragraph" w:customStyle="1" w:styleId="9EADAC3BEB014BA7BF92DEB708312148">
    <w:name w:val="9EADAC3BEB014BA7BF92DEB708312148"/>
  </w:style>
  <w:style w:type="paragraph" w:customStyle="1" w:styleId="FBB4D1408AF74F04A335E1956EBC24D4">
    <w:name w:val="FBB4D1408AF74F04A335E1956EBC24D4"/>
  </w:style>
  <w:style w:type="paragraph" w:customStyle="1" w:styleId="4CDC0758267344B984E8CE91B5ED3341">
    <w:name w:val="4CDC0758267344B984E8CE91B5ED3341"/>
  </w:style>
  <w:style w:type="paragraph" w:customStyle="1" w:styleId="FF1D2786580A47A595690DEE83062D25">
    <w:name w:val="FF1D2786580A47A595690DEE83062D25"/>
  </w:style>
  <w:style w:type="character" w:styleId="Emphasis">
    <w:name w:val="Emphasis"/>
    <w:basedOn w:val="DefaultParagraphFont"/>
    <w:uiPriority w:val="4"/>
    <w:unhideWhenUsed/>
    <w:qFormat/>
    <w:rPr>
      <w:i/>
      <w:iCs/>
    </w:rPr>
  </w:style>
  <w:style w:type="paragraph" w:customStyle="1" w:styleId="9D5B4D9AE149495BB1662DF1A286857C">
    <w:name w:val="9D5B4D9AE149495BB1662DF1A286857C"/>
  </w:style>
  <w:style w:type="paragraph" w:customStyle="1" w:styleId="151D84BA31C14DC2B65F74472B2C579B">
    <w:name w:val="151D84BA31C14DC2B65F74472B2C579B"/>
  </w:style>
  <w:style w:type="paragraph" w:customStyle="1" w:styleId="94F892C4985B4C7593D3DBFBC07A442F">
    <w:name w:val="94F892C4985B4C7593D3DBFBC07A442F"/>
  </w:style>
  <w:style w:type="paragraph" w:customStyle="1" w:styleId="487528709687498F88383F8251DC75F8">
    <w:name w:val="487528709687498F88383F8251DC75F8"/>
  </w:style>
  <w:style w:type="paragraph" w:customStyle="1" w:styleId="612B63FCE8974E5A9420DBC8D8C0FB17">
    <w:name w:val="612B63FCE8974E5A9420DBC8D8C0FB17"/>
  </w:style>
  <w:style w:type="paragraph" w:customStyle="1" w:styleId="722B2C84B4AB45EB97C6D301717679BF">
    <w:name w:val="722B2C84B4AB45EB97C6D301717679BF"/>
  </w:style>
  <w:style w:type="paragraph" w:customStyle="1" w:styleId="F6E668D3B212432E89B5D92BCBB43708">
    <w:name w:val="F6E668D3B212432E89B5D92BCBB43708"/>
  </w:style>
  <w:style w:type="paragraph" w:customStyle="1" w:styleId="5DD96A9DA13A43A1A3B740CA8E8694E2">
    <w:name w:val="5DD96A9DA13A43A1A3B740CA8E8694E2"/>
  </w:style>
  <w:style w:type="paragraph" w:customStyle="1" w:styleId="7BD59DA1036F40EF827D4B5D68894C85">
    <w:name w:val="7BD59DA1036F40EF827D4B5D68894C85"/>
  </w:style>
  <w:style w:type="paragraph" w:customStyle="1" w:styleId="3B5F1A727D2243F29A8E56F1F07883F8">
    <w:name w:val="3B5F1A727D2243F29A8E56F1F07883F8"/>
  </w:style>
  <w:style w:type="paragraph" w:customStyle="1" w:styleId="5C3E7284B6DC41708BC9A7EC478D0B4F">
    <w:name w:val="5C3E7284B6DC41708BC9A7EC478D0B4F"/>
  </w:style>
  <w:style w:type="paragraph" w:customStyle="1" w:styleId="05A8A9507E37433D9DD154FB45A69FD2">
    <w:name w:val="05A8A9507E37433D9DD154FB45A69FD2"/>
  </w:style>
  <w:style w:type="paragraph" w:customStyle="1" w:styleId="6C24FF0E40C1452EA4CDA906DB6AAEF6">
    <w:name w:val="6C24FF0E40C1452EA4CDA906DB6AAEF6"/>
  </w:style>
  <w:style w:type="paragraph" w:customStyle="1" w:styleId="1FCC4F4423EB4487BA2F42FEDE7F8054">
    <w:name w:val="1FCC4F4423EB4487BA2F42FEDE7F8054"/>
  </w:style>
  <w:style w:type="paragraph" w:customStyle="1" w:styleId="5FDF4AD28BC644D9BA01BC10AFDFAA0B">
    <w:name w:val="5FDF4AD28BC644D9BA01BC10AFDFAA0B"/>
  </w:style>
  <w:style w:type="paragraph" w:customStyle="1" w:styleId="D98F7765D0C641D28819CB1665372901">
    <w:name w:val="D98F7765D0C641D28819CB1665372901"/>
  </w:style>
  <w:style w:type="paragraph" w:customStyle="1" w:styleId="05D475F1886B40CE888E33618F912C7F">
    <w:name w:val="05D475F1886B40CE888E33618F912C7F"/>
  </w:style>
  <w:style w:type="paragraph" w:customStyle="1" w:styleId="395D36CC007141C2A712C347348F4782">
    <w:name w:val="395D36CC007141C2A712C347348F4782"/>
  </w:style>
  <w:style w:type="paragraph" w:customStyle="1" w:styleId="5A9DBC5A88C643ED9746AB3FAEF02BAA">
    <w:name w:val="5A9DBC5A88C643ED9746AB3FAEF02BAA"/>
  </w:style>
  <w:style w:type="paragraph" w:customStyle="1" w:styleId="46A04BD5684D4423A81763104750FE5F">
    <w:name w:val="46A04BD5684D4423A81763104750FE5F"/>
  </w:style>
  <w:style w:type="paragraph" w:customStyle="1" w:styleId="C12B811297A447C785F7CEEFBE7AFE1B">
    <w:name w:val="C12B811297A447C785F7CEEFBE7AFE1B"/>
  </w:style>
  <w:style w:type="paragraph" w:customStyle="1" w:styleId="5D703F1107ED46169EBDF7D4DA3AED93">
    <w:name w:val="5D703F1107ED46169EBDF7D4DA3AED93"/>
  </w:style>
  <w:style w:type="paragraph" w:customStyle="1" w:styleId="C4CB10A8E8824AB295D6968EACF339D3">
    <w:name w:val="C4CB10A8E8824AB295D6968EACF339D3"/>
  </w:style>
  <w:style w:type="paragraph" w:customStyle="1" w:styleId="5D0ADC9E131C4314BC5CA7A6012D400B">
    <w:name w:val="5D0ADC9E131C4314BC5CA7A6012D400B"/>
  </w:style>
  <w:style w:type="paragraph" w:customStyle="1" w:styleId="844D824B9FE04A8B9A451D25010F5892">
    <w:name w:val="844D824B9FE04A8B9A451D25010F5892"/>
  </w:style>
  <w:style w:type="paragraph" w:customStyle="1" w:styleId="6D58160745994186AD03CB511D771F8C">
    <w:name w:val="6D58160745994186AD03CB511D771F8C"/>
  </w:style>
  <w:style w:type="paragraph" w:customStyle="1" w:styleId="ED235785D0214424BA666CD332AFAE46">
    <w:name w:val="ED235785D0214424BA666CD332AFAE46"/>
  </w:style>
  <w:style w:type="paragraph" w:customStyle="1" w:styleId="0B2DDEC45CA4404182F5B1435206DCAE">
    <w:name w:val="0B2DDEC45CA4404182F5B1435206DCAE"/>
  </w:style>
  <w:style w:type="paragraph" w:customStyle="1" w:styleId="263BB722EAC64E63AF7EDC4A882A0285">
    <w:name w:val="263BB722EAC64E63AF7EDC4A882A0285"/>
  </w:style>
  <w:style w:type="paragraph" w:customStyle="1" w:styleId="C032CE3587A54F3B8D5DD6A38753F87A">
    <w:name w:val="C032CE3587A54F3B8D5DD6A38753F87A"/>
  </w:style>
  <w:style w:type="paragraph" w:customStyle="1" w:styleId="36D2854FCB8E4CF597B4251876BAB0E8">
    <w:name w:val="36D2854FCB8E4CF597B4251876BAB0E8"/>
  </w:style>
  <w:style w:type="paragraph" w:customStyle="1" w:styleId="A17793B80BE5474E9C32EEC14D202853">
    <w:name w:val="A17793B80BE5474E9C32EEC14D202853"/>
  </w:style>
  <w:style w:type="paragraph" w:customStyle="1" w:styleId="FA3D2BF6D5E140249A06EAE7591075C0">
    <w:name w:val="FA3D2BF6D5E140249A06EAE7591075C0"/>
  </w:style>
  <w:style w:type="paragraph" w:customStyle="1" w:styleId="9CF92F2895E84152AE2B13CC608C2E55">
    <w:name w:val="9CF92F2895E84152AE2B13CC608C2E55"/>
  </w:style>
  <w:style w:type="paragraph" w:customStyle="1" w:styleId="FCB6552868774EFF89EAA1BC52D717F6">
    <w:name w:val="FCB6552868774EFF89EAA1BC52D717F6"/>
  </w:style>
  <w:style w:type="paragraph" w:customStyle="1" w:styleId="23CC1CAE386F454D919A2B049FDE4643">
    <w:name w:val="23CC1CAE386F454D919A2B049FDE4643"/>
  </w:style>
  <w:style w:type="paragraph" w:customStyle="1" w:styleId="2948F22DCBD64BD7B5AAAE32E14896CB">
    <w:name w:val="2948F22DCBD64BD7B5AAAE32E14896CB"/>
  </w:style>
  <w:style w:type="paragraph" w:customStyle="1" w:styleId="84BDC37BADA24A3C94D26D3BD3372DD8">
    <w:name w:val="84BDC37BADA24A3C94D26D3BD3372DD8"/>
  </w:style>
  <w:style w:type="paragraph" w:customStyle="1" w:styleId="F9BB6CAAB9854512AFD3DF35464A7BA8">
    <w:name w:val="F9BB6CAAB9854512AFD3DF35464A7BA8"/>
  </w:style>
  <w:style w:type="paragraph" w:customStyle="1" w:styleId="854C283D466B4B6AB2FB30E5B47E15A4">
    <w:name w:val="854C283D466B4B6AB2FB30E5B47E15A4"/>
  </w:style>
  <w:style w:type="paragraph" w:customStyle="1" w:styleId="BA5EAD02B6C349918ACDB045FAD6457B">
    <w:name w:val="BA5EAD02B6C349918ACDB045FAD6457B"/>
  </w:style>
  <w:style w:type="paragraph" w:customStyle="1" w:styleId="04B301CCB4E549E7B4D58F883CB48F58">
    <w:name w:val="04B301CCB4E549E7B4D58F883CB48F58"/>
  </w:style>
  <w:style w:type="paragraph" w:customStyle="1" w:styleId="403E9803DE9946CDA4239573045A1642">
    <w:name w:val="403E9803DE9946CDA4239573045A1642"/>
  </w:style>
  <w:style w:type="paragraph" w:customStyle="1" w:styleId="8B54A6F2775645F4AB9EBE998F3EBF29">
    <w:name w:val="8B54A6F2775645F4AB9EBE998F3EBF29"/>
  </w:style>
  <w:style w:type="paragraph" w:customStyle="1" w:styleId="BAFA77ED43AD44D3A9350A84DA1E3A8C">
    <w:name w:val="BAFA77ED43AD44D3A9350A84DA1E3A8C"/>
  </w:style>
  <w:style w:type="paragraph" w:customStyle="1" w:styleId="084D869794BE467BA9023CF1EE7C85E0">
    <w:name w:val="084D869794BE467BA9023CF1EE7C85E0"/>
  </w:style>
  <w:style w:type="paragraph" w:customStyle="1" w:styleId="B97BB9C2584E42E3B2341FD4EFA905E7">
    <w:name w:val="B97BB9C2584E42E3B2341FD4EFA905E7"/>
  </w:style>
  <w:style w:type="paragraph" w:customStyle="1" w:styleId="E92805CAD60344E5AF54571828782FE3">
    <w:name w:val="E92805CAD60344E5AF54571828782FE3"/>
  </w:style>
  <w:style w:type="paragraph" w:customStyle="1" w:styleId="64A5A2BF5FC2432DB9A5C6EDC3AED260">
    <w:name w:val="64A5A2BF5FC2432DB9A5C6EDC3AED260"/>
  </w:style>
  <w:style w:type="paragraph" w:customStyle="1" w:styleId="1FA91B328B384D5C93725CDDF80A0AD8">
    <w:name w:val="1FA91B328B384D5C93725CDDF80A0AD8"/>
  </w:style>
  <w:style w:type="paragraph" w:customStyle="1" w:styleId="550D2ADCD83D4F288BE384047C809DB0">
    <w:name w:val="550D2ADCD83D4F288BE384047C809DB0"/>
  </w:style>
  <w:style w:type="paragraph" w:customStyle="1" w:styleId="0E0D039B59304B2B9DFFECAE4DCE8B4D">
    <w:name w:val="0E0D039B59304B2B9DFFECAE4DCE8B4D"/>
  </w:style>
  <w:style w:type="paragraph" w:customStyle="1" w:styleId="0707B39DBB174966A0A47C37D54F249E">
    <w:name w:val="0707B39DBB174966A0A47C37D54F249E"/>
  </w:style>
  <w:style w:type="paragraph" w:customStyle="1" w:styleId="842B12593034415EA7894035968BD7BB">
    <w:name w:val="842B12593034415EA7894035968BD7BB"/>
  </w:style>
  <w:style w:type="paragraph" w:customStyle="1" w:styleId="0345E14FAE1B40C6A6211A47E5532E46">
    <w:name w:val="0345E14FAE1B40C6A6211A47E5532E46"/>
  </w:style>
  <w:style w:type="paragraph" w:customStyle="1" w:styleId="475F7A0DC063493581FE0F9A928B4D53">
    <w:name w:val="475F7A0DC063493581FE0F9A928B4D53"/>
  </w:style>
  <w:style w:type="paragraph" w:customStyle="1" w:styleId="5F698CD313164212A55DAF123128CAEA">
    <w:name w:val="5F698CD313164212A55DAF123128C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2632</TotalTime>
  <Pages>9</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 ARCHMAGE MEMOIR</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ARCHMAGE MEMOIR</dc:title>
  <dc:subject/>
  <dc:creator>Cody Strange</dc:creator>
  <cp:keywords/>
  <dc:description/>
  <cp:lastModifiedBy>Cody Strange</cp:lastModifiedBy>
  <cp:revision>5</cp:revision>
  <dcterms:created xsi:type="dcterms:W3CDTF">2023-04-03T19:52:00Z</dcterms:created>
  <dcterms:modified xsi:type="dcterms:W3CDTF">2023-04-08T00:08:00Z</dcterms:modified>
</cp:coreProperties>
</file>